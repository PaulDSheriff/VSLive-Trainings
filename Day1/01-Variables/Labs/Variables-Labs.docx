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89169" w14:textId="2C1DB717" w:rsidR="00C974F7" w:rsidRDefault="00131B42" w:rsidP="00241B81">
      <w:pPr>
        <w:pStyle w:val="Heading1"/>
      </w:pPr>
      <w:r w:rsidRPr="00131B42">
        <w:t>Using Variables in JavaScript</w:t>
      </w:r>
      <w:r>
        <w:t xml:space="preserve"> </w:t>
      </w:r>
      <w:r w:rsidR="00C5578C">
        <w:t>Labs</w:t>
      </w:r>
    </w:p>
    <w:p w14:paraId="3B25E3D4" w14:textId="11ED4252" w:rsidR="006C78F6" w:rsidRDefault="00F673E3" w:rsidP="00731F1F">
      <w:r>
        <w:t>Perform these labs on your own computer using Visual Studio 2022 or later</w:t>
      </w:r>
      <w:r w:rsidR="00C647A8">
        <w:t>, or VS Code 1.8x or later,</w:t>
      </w:r>
      <w:r>
        <w:t xml:space="preserve"> to ensure you understand the lessons presented in the corresponding videos and lectures.</w:t>
      </w:r>
    </w:p>
    <w:p w14:paraId="42D1583A" w14:textId="0571880E" w:rsidR="00837984" w:rsidRPr="00837984" w:rsidRDefault="00837984" w:rsidP="00837984">
      <w:pPr>
        <w:pStyle w:val="Heading2"/>
      </w:pPr>
      <w:r w:rsidRPr="00837984">
        <w:t xml:space="preserve">Lab 1: </w:t>
      </w:r>
      <w:r w:rsidR="004C0148">
        <w:t>Create Input Page</w:t>
      </w:r>
    </w:p>
    <w:p w14:paraId="74328468" w14:textId="5F20DCB3" w:rsidR="00837984" w:rsidRDefault="000B719A" w:rsidP="00837984">
      <w:r>
        <w:t>Create</w:t>
      </w:r>
      <w:r w:rsidR="00383347">
        <w:t xml:space="preserve"> a new file named </w:t>
      </w:r>
      <w:r w:rsidR="00383347" w:rsidRPr="00383347">
        <w:rPr>
          <w:b/>
          <w:bCs/>
        </w:rPr>
        <w:t>variables.html</w:t>
      </w:r>
      <w:r w:rsidR="00383347">
        <w:t xml:space="preserve">. Open the </w:t>
      </w:r>
      <w:r w:rsidR="00383347" w:rsidRPr="00383347">
        <w:rPr>
          <w:b/>
          <w:bCs/>
        </w:rPr>
        <w:t>variables.html</w:t>
      </w:r>
      <w:r w:rsidR="00383347">
        <w:t xml:space="preserve"> file </w:t>
      </w:r>
      <w:r w:rsidR="00590387">
        <w:t xml:space="preserve">and </w:t>
      </w:r>
      <w:r>
        <w:t>add the following HTML.</w:t>
      </w:r>
    </w:p>
    <w:p w14:paraId="47D2C33E" w14:textId="77777777" w:rsidR="000B719A" w:rsidRDefault="000B719A" w:rsidP="000B719A">
      <w:pPr>
        <w:pStyle w:val="SourceCodeTop"/>
      </w:pPr>
      <w:r>
        <w:lastRenderedPageBreak/>
        <w:t>&lt;!DOCTYPE html&gt;</w:t>
      </w:r>
    </w:p>
    <w:p w14:paraId="7B98FB95" w14:textId="77777777" w:rsidR="000B719A" w:rsidRDefault="000B719A" w:rsidP="000B719A">
      <w:pPr>
        <w:pStyle w:val="SourceCode"/>
      </w:pPr>
      <w:r>
        <w:t>&lt;html&gt;</w:t>
      </w:r>
    </w:p>
    <w:p w14:paraId="36F89012" w14:textId="77777777" w:rsidR="000B719A" w:rsidRDefault="000B719A" w:rsidP="000B719A">
      <w:pPr>
        <w:pStyle w:val="SourceCode"/>
      </w:pPr>
    </w:p>
    <w:p w14:paraId="78BBCFA3" w14:textId="77777777" w:rsidR="000B719A" w:rsidRDefault="000B719A" w:rsidP="000B719A">
      <w:pPr>
        <w:pStyle w:val="SourceCode"/>
      </w:pPr>
      <w:r>
        <w:t>&lt;head&gt;</w:t>
      </w:r>
    </w:p>
    <w:p w14:paraId="58199CE5" w14:textId="77777777" w:rsidR="000B719A" w:rsidRDefault="000B719A" w:rsidP="000B719A">
      <w:pPr>
        <w:pStyle w:val="SourceCode"/>
      </w:pPr>
      <w:r>
        <w:t xml:space="preserve">  &lt;meta charset="utf-8" /&gt;</w:t>
      </w:r>
    </w:p>
    <w:p w14:paraId="69A4E09E" w14:textId="77777777" w:rsidR="000B719A" w:rsidRDefault="000B719A" w:rsidP="000B719A">
      <w:pPr>
        <w:pStyle w:val="SourceCode"/>
      </w:pPr>
      <w:r>
        <w:t xml:space="preserve">  &lt;meta name="viewport" content="width=device-width" /&gt;</w:t>
      </w:r>
    </w:p>
    <w:p w14:paraId="754A0F05" w14:textId="77777777" w:rsidR="000B719A" w:rsidRDefault="000B719A" w:rsidP="000B719A">
      <w:pPr>
        <w:pStyle w:val="SourceCode"/>
      </w:pPr>
    </w:p>
    <w:p w14:paraId="352F3C29" w14:textId="77777777" w:rsidR="000B719A" w:rsidRDefault="000B719A" w:rsidP="000B719A">
      <w:pPr>
        <w:pStyle w:val="SourceCode"/>
      </w:pPr>
      <w:r>
        <w:t xml:space="preserve">  &lt;title&gt;RV Information&lt;/title&gt;</w:t>
      </w:r>
    </w:p>
    <w:p w14:paraId="7023C8C8" w14:textId="77777777" w:rsidR="000B719A" w:rsidRDefault="000B719A" w:rsidP="000B719A">
      <w:pPr>
        <w:pStyle w:val="SourceCode"/>
      </w:pPr>
    </w:p>
    <w:p w14:paraId="27DAA355" w14:textId="77777777" w:rsidR="000B719A" w:rsidRDefault="000B719A" w:rsidP="000B719A">
      <w:pPr>
        <w:pStyle w:val="SourceCode"/>
      </w:pPr>
      <w:r>
        <w:t xml:space="preserve">  &lt;link href="styles/site.css" rel="stylesheet" /&gt;</w:t>
      </w:r>
    </w:p>
    <w:p w14:paraId="09B8C554" w14:textId="77777777" w:rsidR="000B719A" w:rsidRDefault="000B719A" w:rsidP="000B719A">
      <w:pPr>
        <w:pStyle w:val="SourceCode"/>
      </w:pPr>
      <w:r>
        <w:t>&lt;/head&gt;</w:t>
      </w:r>
    </w:p>
    <w:p w14:paraId="1076EC01" w14:textId="77777777" w:rsidR="000B719A" w:rsidRDefault="000B719A" w:rsidP="000B719A">
      <w:pPr>
        <w:pStyle w:val="SourceCode"/>
      </w:pPr>
    </w:p>
    <w:p w14:paraId="3D489697" w14:textId="77777777" w:rsidR="000B719A" w:rsidRDefault="000B719A" w:rsidP="000B719A">
      <w:pPr>
        <w:pStyle w:val="SourceCode"/>
      </w:pPr>
      <w:r>
        <w:t>&lt;body&gt;</w:t>
      </w:r>
    </w:p>
    <w:p w14:paraId="24C5E97C" w14:textId="77777777" w:rsidR="000B719A" w:rsidRDefault="000B719A" w:rsidP="000B719A">
      <w:pPr>
        <w:pStyle w:val="SourceCode"/>
      </w:pPr>
      <w:r>
        <w:t xml:space="preserve">  &lt;header&gt;</w:t>
      </w:r>
    </w:p>
    <w:p w14:paraId="579B1097" w14:textId="77777777" w:rsidR="000B719A" w:rsidRDefault="000B719A" w:rsidP="000B719A">
      <w:pPr>
        <w:pStyle w:val="SourceCode"/>
      </w:pPr>
      <w:r>
        <w:t xml:space="preserve">    &lt;h1&gt;RV Information&lt;/h1&gt;</w:t>
      </w:r>
    </w:p>
    <w:p w14:paraId="72D842D3" w14:textId="77777777" w:rsidR="000B719A" w:rsidRDefault="000B719A" w:rsidP="000B719A">
      <w:pPr>
        <w:pStyle w:val="SourceCode"/>
      </w:pPr>
      <w:r>
        <w:t xml:space="preserve">  &lt;/header&gt;</w:t>
      </w:r>
    </w:p>
    <w:p w14:paraId="6D888DEA" w14:textId="77777777" w:rsidR="000B719A" w:rsidRDefault="000B719A" w:rsidP="000B719A">
      <w:pPr>
        <w:pStyle w:val="SourceCode"/>
      </w:pPr>
    </w:p>
    <w:p w14:paraId="2AB92E30" w14:textId="77777777" w:rsidR="000B719A" w:rsidRDefault="000B719A" w:rsidP="000B719A">
      <w:pPr>
        <w:pStyle w:val="SourceCode"/>
      </w:pPr>
      <w:r>
        <w:t xml:space="preserve">  &lt;main&gt;</w:t>
      </w:r>
    </w:p>
    <w:p w14:paraId="1D2DBBBC" w14:textId="77777777" w:rsidR="000B719A" w:rsidRDefault="000B719A" w:rsidP="000B719A">
      <w:pPr>
        <w:pStyle w:val="SourceCode"/>
      </w:pPr>
      <w:r>
        <w:t xml:space="preserve">    &lt;form&gt;</w:t>
      </w:r>
    </w:p>
    <w:p w14:paraId="16CF3989" w14:textId="30BFF92E" w:rsidR="000B719A" w:rsidRDefault="000B719A" w:rsidP="000B719A">
      <w:pPr>
        <w:pStyle w:val="SourceCode"/>
      </w:pPr>
      <w:r>
        <w:t xml:space="preserve">      &lt;div&gt;</w:t>
      </w:r>
    </w:p>
    <w:p w14:paraId="26DF0C92" w14:textId="071DC098" w:rsidR="000B719A" w:rsidRDefault="000B719A" w:rsidP="000B719A">
      <w:pPr>
        <w:pStyle w:val="SourceCode"/>
      </w:pPr>
      <w:r>
        <w:t xml:space="preserve">        &lt;label for="year"&gt;RV Year&lt;/label&gt;</w:t>
      </w:r>
    </w:p>
    <w:p w14:paraId="55F201AC" w14:textId="031D58BA" w:rsidR="000B719A" w:rsidRDefault="000B719A" w:rsidP="000B719A">
      <w:pPr>
        <w:pStyle w:val="SourceCode"/>
      </w:pPr>
      <w:r>
        <w:t xml:space="preserve">        &lt;input type="number" id="year" name="year" value="2022" /&gt;</w:t>
      </w:r>
    </w:p>
    <w:p w14:paraId="40370C02" w14:textId="399BAAC0" w:rsidR="000B719A" w:rsidRDefault="000B719A" w:rsidP="000B719A">
      <w:pPr>
        <w:pStyle w:val="SourceCode"/>
      </w:pPr>
      <w:r>
        <w:t xml:space="preserve">      &lt;/div&gt;</w:t>
      </w:r>
    </w:p>
    <w:p w14:paraId="7E87DC08" w14:textId="77777777" w:rsidR="000B719A" w:rsidRDefault="000B719A" w:rsidP="000B719A">
      <w:pPr>
        <w:pStyle w:val="SourceCode"/>
      </w:pPr>
      <w:r>
        <w:t xml:space="preserve">      &lt;div&gt;</w:t>
      </w:r>
    </w:p>
    <w:p w14:paraId="3D111CB6" w14:textId="77777777" w:rsidR="000B719A" w:rsidRDefault="000B719A" w:rsidP="000B719A">
      <w:pPr>
        <w:pStyle w:val="SourceCode"/>
      </w:pPr>
      <w:r>
        <w:t xml:space="preserve">        &lt;label for="make"&gt;RV Make&lt;/label&gt;</w:t>
      </w:r>
    </w:p>
    <w:p w14:paraId="54874B0E" w14:textId="77777777" w:rsidR="000B719A" w:rsidRDefault="000B719A" w:rsidP="000B719A">
      <w:pPr>
        <w:pStyle w:val="SourceCode"/>
      </w:pPr>
      <w:r>
        <w:t xml:space="preserve">        &lt;input type="text" id="make" name="make" value="Newmar" /&gt;</w:t>
      </w:r>
    </w:p>
    <w:p w14:paraId="6557493A" w14:textId="77777777" w:rsidR="000B719A" w:rsidRDefault="000B719A" w:rsidP="000B719A">
      <w:pPr>
        <w:pStyle w:val="SourceCode"/>
      </w:pPr>
      <w:r>
        <w:t xml:space="preserve">      &lt;/div&gt;</w:t>
      </w:r>
    </w:p>
    <w:p w14:paraId="60A11A8C" w14:textId="77777777" w:rsidR="000B719A" w:rsidRDefault="000B719A" w:rsidP="000B719A">
      <w:pPr>
        <w:pStyle w:val="SourceCode"/>
      </w:pPr>
      <w:r>
        <w:t xml:space="preserve">      &lt;div&gt;</w:t>
      </w:r>
    </w:p>
    <w:p w14:paraId="1F845CF4" w14:textId="77777777" w:rsidR="000B719A" w:rsidRDefault="000B719A" w:rsidP="000B719A">
      <w:pPr>
        <w:pStyle w:val="SourceCode"/>
      </w:pPr>
      <w:r>
        <w:t xml:space="preserve">        &lt;label for="model"&gt;RV Model&lt;/label&gt;</w:t>
      </w:r>
    </w:p>
    <w:p w14:paraId="33EECC4A" w14:textId="77777777" w:rsidR="000B719A" w:rsidRDefault="000B719A" w:rsidP="000B719A">
      <w:pPr>
        <w:pStyle w:val="SourceCode"/>
      </w:pPr>
      <w:r>
        <w:t xml:space="preserve">        &lt;input type="text" id="model" name="model" value="New Aire" /&gt;</w:t>
      </w:r>
    </w:p>
    <w:p w14:paraId="6B200FF1" w14:textId="77777777" w:rsidR="000B719A" w:rsidRDefault="000B719A" w:rsidP="000B719A">
      <w:pPr>
        <w:pStyle w:val="SourceCode"/>
      </w:pPr>
      <w:r>
        <w:t xml:space="preserve">      &lt;/div&gt;</w:t>
      </w:r>
    </w:p>
    <w:p w14:paraId="48108151" w14:textId="77777777" w:rsidR="000B719A" w:rsidRDefault="000B719A" w:rsidP="000B719A">
      <w:pPr>
        <w:pStyle w:val="SourceCode"/>
      </w:pPr>
      <w:r>
        <w:t xml:space="preserve">      &lt;div&gt;</w:t>
      </w:r>
    </w:p>
    <w:p w14:paraId="2A3662ED" w14:textId="568887E4" w:rsidR="00E71389" w:rsidRDefault="00E71389" w:rsidP="00E71389">
      <w:pPr>
        <w:pStyle w:val="SourceCode"/>
      </w:pPr>
      <w:r>
        <w:t xml:space="preserve">        </w:t>
      </w:r>
      <w:r w:rsidRPr="00505785">
        <w:t>&lt;button type="button"&gt;</w:t>
      </w:r>
    </w:p>
    <w:p w14:paraId="037DF219" w14:textId="6289E5DE" w:rsidR="00E71389" w:rsidRDefault="00E71389" w:rsidP="00E71389">
      <w:pPr>
        <w:pStyle w:val="SourceCode"/>
      </w:pPr>
      <w:r>
        <w:t xml:space="preserve">          </w:t>
      </w:r>
      <w:r w:rsidRPr="00505785">
        <w:t>Display Age</w:t>
      </w:r>
    </w:p>
    <w:p w14:paraId="13366E69" w14:textId="72207134" w:rsidR="00E71389" w:rsidRDefault="00E71389" w:rsidP="000B719A">
      <w:pPr>
        <w:pStyle w:val="SourceCode"/>
      </w:pPr>
      <w:r>
        <w:t xml:space="preserve">        </w:t>
      </w:r>
      <w:r w:rsidRPr="00505785">
        <w:t>&lt;/button&gt;</w:t>
      </w:r>
    </w:p>
    <w:p w14:paraId="5187B77D" w14:textId="77777777" w:rsidR="000B719A" w:rsidRDefault="000B719A" w:rsidP="000B719A">
      <w:pPr>
        <w:pStyle w:val="SourceCode"/>
      </w:pPr>
      <w:r>
        <w:t xml:space="preserve">      &lt;/div&gt;</w:t>
      </w:r>
    </w:p>
    <w:p w14:paraId="5E972574" w14:textId="77777777" w:rsidR="000B719A" w:rsidRDefault="000B719A" w:rsidP="000B719A">
      <w:pPr>
        <w:pStyle w:val="SourceCode"/>
      </w:pPr>
      <w:r>
        <w:t xml:space="preserve">    &lt;/form&gt;</w:t>
      </w:r>
    </w:p>
    <w:p w14:paraId="6784B452" w14:textId="77777777" w:rsidR="000B719A" w:rsidRDefault="000B719A" w:rsidP="000B719A">
      <w:pPr>
        <w:pStyle w:val="SourceCode"/>
      </w:pPr>
      <w:r>
        <w:t xml:space="preserve">  &lt;/main&gt;</w:t>
      </w:r>
    </w:p>
    <w:p w14:paraId="69069E2E" w14:textId="77777777" w:rsidR="000B719A" w:rsidRDefault="000B719A" w:rsidP="000B719A">
      <w:pPr>
        <w:pStyle w:val="SourceCode"/>
      </w:pPr>
    </w:p>
    <w:p w14:paraId="3DEF363C" w14:textId="77777777" w:rsidR="000B719A" w:rsidRDefault="000B719A" w:rsidP="000B719A">
      <w:pPr>
        <w:pStyle w:val="SourceCode"/>
      </w:pPr>
      <w:r>
        <w:t xml:space="preserve">  &lt;script&gt;</w:t>
      </w:r>
    </w:p>
    <w:p w14:paraId="1D006860" w14:textId="77777777" w:rsidR="000B719A" w:rsidRDefault="000B719A" w:rsidP="000B719A">
      <w:pPr>
        <w:pStyle w:val="SourceCode"/>
      </w:pPr>
      <w:r>
        <w:t xml:space="preserve">    'use strict';</w:t>
      </w:r>
    </w:p>
    <w:p w14:paraId="6F908482" w14:textId="77777777" w:rsidR="00DF38C0" w:rsidRDefault="00DF38C0" w:rsidP="000B719A">
      <w:pPr>
        <w:pStyle w:val="SourceCode"/>
      </w:pPr>
    </w:p>
    <w:p w14:paraId="65792D1E" w14:textId="6128A6B6" w:rsidR="000B719A" w:rsidRDefault="000B719A" w:rsidP="000B719A">
      <w:pPr>
        <w:pStyle w:val="SourceCode"/>
      </w:pPr>
      <w:r>
        <w:t xml:space="preserve">  &lt;/script&gt;</w:t>
      </w:r>
    </w:p>
    <w:p w14:paraId="74C4B99A" w14:textId="77777777" w:rsidR="000B719A" w:rsidRDefault="000B719A" w:rsidP="000B719A">
      <w:pPr>
        <w:pStyle w:val="SourceCode"/>
      </w:pPr>
      <w:r>
        <w:t>&lt;/body&gt;</w:t>
      </w:r>
    </w:p>
    <w:p w14:paraId="3A1143C1" w14:textId="77777777" w:rsidR="000B719A" w:rsidRDefault="000B719A" w:rsidP="000B719A">
      <w:pPr>
        <w:pStyle w:val="SourceCode"/>
      </w:pPr>
    </w:p>
    <w:p w14:paraId="7820D739" w14:textId="436111DD" w:rsidR="000B719A" w:rsidRDefault="000B719A" w:rsidP="000B719A">
      <w:pPr>
        <w:pStyle w:val="SourceCodeBottom"/>
      </w:pPr>
      <w:r>
        <w:t>&lt;/html&gt;</w:t>
      </w:r>
    </w:p>
    <w:p w14:paraId="327AA0C8" w14:textId="77777777" w:rsidR="00837984" w:rsidRDefault="00837984" w:rsidP="00837984">
      <w:pPr>
        <w:pStyle w:val="Heading3"/>
      </w:pPr>
      <w:r>
        <w:t>Try It Out</w:t>
      </w:r>
    </w:p>
    <w:p w14:paraId="2576D5F3" w14:textId="7ADA7D44" w:rsidR="00837984" w:rsidRDefault="00837984" w:rsidP="00837984">
      <w:r>
        <w:t xml:space="preserve">Display the </w:t>
      </w:r>
      <w:r w:rsidR="00657023" w:rsidRPr="00383347">
        <w:rPr>
          <w:b/>
          <w:bCs/>
        </w:rPr>
        <w:t>variables</w:t>
      </w:r>
      <w:r w:rsidRPr="0082102E">
        <w:rPr>
          <w:b/>
          <w:bCs/>
        </w:rPr>
        <w:t>.html</w:t>
      </w:r>
      <w:r>
        <w:t xml:space="preserve"> file in your browser</w:t>
      </w:r>
      <w:r w:rsidR="00590387">
        <w:t xml:space="preserve"> and it should look like </w:t>
      </w:r>
      <w:r w:rsidR="00590387">
        <w:fldChar w:fldCharType="begin"/>
      </w:r>
      <w:r w:rsidR="00590387">
        <w:instrText xml:space="preserve"> REF _Ref189223247 \h </w:instrText>
      </w:r>
      <w:r w:rsidR="00590387">
        <w:fldChar w:fldCharType="separate"/>
      </w:r>
      <w:r w:rsidR="007B0C4E">
        <w:t xml:space="preserve">Figure </w:t>
      </w:r>
      <w:r w:rsidR="007B0C4E">
        <w:rPr>
          <w:noProof/>
        </w:rPr>
        <w:t>1</w:t>
      </w:r>
      <w:r w:rsidR="00590387">
        <w:fldChar w:fldCharType="end"/>
      </w:r>
      <w:r>
        <w:t>.</w:t>
      </w:r>
    </w:p>
    <w:p w14:paraId="7DAA33EC" w14:textId="32F7A7A7" w:rsidR="00590387" w:rsidRDefault="003358D9" w:rsidP="00590387">
      <w:pPr>
        <w:pStyle w:val="ScreenShot"/>
      </w:pPr>
      <w:r>
        <w:drawing>
          <wp:inline distT="0" distB="0" distL="0" distR="0" wp14:anchorId="17E3A66F" wp14:editId="1ECA98C8">
            <wp:extent cx="2743200" cy="2099310"/>
            <wp:effectExtent l="0" t="0" r="0" b="0"/>
            <wp:docPr id="1543571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7189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8A55" w14:textId="0FA2F9B2" w:rsidR="00590387" w:rsidRPr="00590387" w:rsidRDefault="00590387" w:rsidP="00590387">
      <w:pPr>
        <w:pStyle w:val="Caption"/>
      </w:pPr>
      <w:bookmarkStart w:id="0" w:name="_Ref189223247"/>
      <w:r>
        <w:t xml:space="preserve">Figure </w:t>
      </w:r>
      <w:fldSimple w:instr=" SEQ Figure \* ARABIC ">
        <w:r w:rsidR="007B0C4E">
          <w:rPr>
            <w:noProof/>
          </w:rPr>
          <w:t>1</w:t>
        </w:r>
      </w:fldSimple>
      <w:bookmarkEnd w:id="0"/>
      <w:r>
        <w:t xml:space="preserve">: </w:t>
      </w:r>
      <w:r w:rsidR="003358D9">
        <w:t>Create a page to gather RV information</w:t>
      </w:r>
      <w:r>
        <w:t>.</w:t>
      </w:r>
    </w:p>
    <w:p w14:paraId="4E016F9B" w14:textId="67E3C28E" w:rsidR="00A848E7" w:rsidRPr="00837984" w:rsidRDefault="00A848E7" w:rsidP="00A848E7">
      <w:pPr>
        <w:pStyle w:val="Heading2"/>
      </w:pPr>
      <w:r w:rsidRPr="00837984">
        <w:t xml:space="preserve">Lab </w:t>
      </w:r>
      <w:r>
        <w:t>2</w:t>
      </w:r>
      <w:r w:rsidRPr="00837984">
        <w:t xml:space="preserve">: </w:t>
      </w:r>
      <w:r w:rsidR="00D733EB">
        <w:t>Display the Age of the RV</w:t>
      </w:r>
    </w:p>
    <w:p w14:paraId="28235BAF" w14:textId="6C575698" w:rsidR="00A848E7" w:rsidRDefault="00D733EB" w:rsidP="00A848E7">
      <w:r>
        <w:t xml:space="preserve">Open the </w:t>
      </w:r>
      <w:r w:rsidR="00657023" w:rsidRPr="00383347">
        <w:rPr>
          <w:b/>
          <w:bCs/>
        </w:rPr>
        <w:t>variables</w:t>
      </w:r>
      <w:r w:rsidRPr="00590387">
        <w:rPr>
          <w:b/>
          <w:bCs/>
        </w:rPr>
        <w:t>.html</w:t>
      </w:r>
      <w:r>
        <w:t xml:space="preserve"> file and add a new function</w:t>
      </w:r>
      <w:r w:rsidR="00BC6C7B">
        <w:t>, displayAge(),</w:t>
      </w:r>
      <w:r>
        <w:t xml:space="preserve"> to calculate how many years old the RV is from today's year. Declare a variable called </w:t>
      </w:r>
      <w:r w:rsidRPr="00D733EB">
        <w:rPr>
          <w:i/>
          <w:iCs/>
        </w:rPr>
        <w:t>currentYear</w:t>
      </w:r>
      <w:r>
        <w:t xml:space="preserve"> and set it equal to the current 4-digit year. Retrieve the year input field and place it into a variable called </w:t>
      </w:r>
      <w:r w:rsidRPr="00D733EB">
        <w:rPr>
          <w:i/>
          <w:iCs/>
        </w:rPr>
        <w:t>rvYear</w:t>
      </w:r>
      <w:r>
        <w:t xml:space="preserve">. Subtract the </w:t>
      </w:r>
      <w:r w:rsidRPr="00D733EB">
        <w:rPr>
          <w:i/>
          <w:iCs/>
        </w:rPr>
        <w:t>rvYear</w:t>
      </w:r>
      <w:r>
        <w:t xml:space="preserve"> from the </w:t>
      </w:r>
      <w:r w:rsidRPr="00D733EB">
        <w:rPr>
          <w:i/>
          <w:iCs/>
        </w:rPr>
        <w:t>currentY</w:t>
      </w:r>
      <w:r>
        <w:rPr>
          <w:i/>
          <w:iCs/>
        </w:rPr>
        <w:t>e</w:t>
      </w:r>
      <w:r w:rsidRPr="00D733EB">
        <w:rPr>
          <w:i/>
          <w:iCs/>
        </w:rPr>
        <w:t>ar</w:t>
      </w:r>
      <w:r>
        <w:t xml:space="preserve"> using a minus sign (-) and display the result in an alert().</w:t>
      </w:r>
      <w:r w:rsidR="00BC6C7B">
        <w:t xml:space="preserve"> Call this new function from the </w:t>
      </w:r>
      <w:r w:rsidR="00BC6C7B" w:rsidRPr="00BC6C7B">
        <w:rPr>
          <w:b/>
          <w:bCs/>
        </w:rPr>
        <w:t>Display Age</w:t>
      </w:r>
      <w:r w:rsidR="00BC6C7B">
        <w:t xml:space="preserve"> button.</w:t>
      </w:r>
    </w:p>
    <w:p w14:paraId="6D8EC9F5" w14:textId="068DB108" w:rsidR="0042470B" w:rsidRDefault="0042470B" w:rsidP="0042470B">
      <w:pPr>
        <w:pStyle w:val="Warning"/>
      </w:pPr>
      <w:r w:rsidRPr="0042470B">
        <w:rPr>
          <w:b/>
          <w:bCs/>
        </w:rPr>
        <w:t>NOTE</w:t>
      </w:r>
      <w:r>
        <w:t>:</w:t>
      </w:r>
      <w:r>
        <w:tab/>
        <w:t xml:space="preserve">All values read from the </w:t>
      </w:r>
      <w:r w:rsidRPr="00914082">
        <w:rPr>
          <w:b/>
          <w:bCs/>
        </w:rPr>
        <w:t>value</w:t>
      </w:r>
      <w:r>
        <w:t xml:space="preserve"> property are read in as strings. </w:t>
      </w:r>
      <w:r w:rsidR="00011624">
        <w:t>C</w:t>
      </w:r>
      <w:r>
        <w:t>oerce</w:t>
      </w:r>
      <w:r w:rsidR="00011624">
        <w:t xml:space="preserve"> them</w:t>
      </w:r>
      <w:r>
        <w:t xml:space="preserve"> into numbers as appropriate.</w:t>
      </w:r>
    </w:p>
    <w:p w14:paraId="3E7DA709" w14:textId="77777777" w:rsidR="00A848E7" w:rsidRDefault="00A848E7" w:rsidP="00A848E7">
      <w:pPr>
        <w:pStyle w:val="Heading3"/>
      </w:pPr>
      <w:r>
        <w:t>Try It Out</w:t>
      </w:r>
    </w:p>
    <w:p w14:paraId="757DE3CD" w14:textId="7719670E" w:rsidR="00A848E7" w:rsidRDefault="00A848E7" w:rsidP="00A848E7">
      <w:r>
        <w:t xml:space="preserve">Display the </w:t>
      </w:r>
      <w:r w:rsidR="00657023" w:rsidRPr="00383347">
        <w:rPr>
          <w:b/>
          <w:bCs/>
        </w:rPr>
        <w:t>variables</w:t>
      </w:r>
      <w:r w:rsidRPr="0082102E">
        <w:rPr>
          <w:b/>
          <w:bCs/>
        </w:rPr>
        <w:t>.html</w:t>
      </w:r>
      <w:r>
        <w:t xml:space="preserve"> file in your browser</w:t>
      </w:r>
      <w:r w:rsidR="00D733EB">
        <w:t xml:space="preserve"> and click on the </w:t>
      </w:r>
      <w:r w:rsidR="00D733EB" w:rsidRPr="00D733EB">
        <w:rPr>
          <w:b/>
          <w:bCs/>
        </w:rPr>
        <w:t>Display Age</w:t>
      </w:r>
      <w:r w:rsidR="00D733EB">
        <w:t xml:space="preserve"> button</w:t>
      </w:r>
      <w:r w:rsidR="0082334B">
        <w:t xml:space="preserve"> and it should look like </w:t>
      </w:r>
      <w:r w:rsidR="0082334B">
        <w:fldChar w:fldCharType="begin"/>
      </w:r>
      <w:r w:rsidR="0082334B">
        <w:instrText xml:space="preserve"> REF _Ref189223704 \h </w:instrText>
      </w:r>
      <w:r w:rsidR="0082334B">
        <w:fldChar w:fldCharType="separate"/>
      </w:r>
      <w:r w:rsidR="007B0C4E">
        <w:t xml:space="preserve">Figure </w:t>
      </w:r>
      <w:r w:rsidR="007B0C4E">
        <w:rPr>
          <w:noProof/>
        </w:rPr>
        <w:t>2</w:t>
      </w:r>
      <w:r w:rsidR="0082334B">
        <w:fldChar w:fldCharType="end"/>
      </w:r>
      <w:r>
        <w:t>.</w:t>
      </w:r>
    </w:p>
    <w:p w14:paraId="52D75592" w14:textId="7A8A3148" w:rsidR="0082334B" w:rsidRDefault="003358D9" w:rsidP="0082334B">
      <w:pPr>
        <w:pStyle w:val="ScreenShot"/>
      </w:pPr>
      <w:r>
        <w:lastRenderedPageBreak/>
        <w:drawing>
          <wp:inline distT="0" distB="0" distL="0" distR="0" wp14:anchorId="00778919" wp14:editId="3AEA3664">
            <wp:extent cx="5741035" cy="2409190"/>
            <wp:effectExtent l="0" t="0" r="0" b="0"/>
            <wp:docPr id="2033610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106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954D" w14:textId="61E9AF64" w:rsidR="0082334B" w:rsidRDefault="0082334B" w:rsidP="0082334B">
      <w:pPr>
        <w:pStyle w:val="Caption"/>
      </w:pPr>
      <w:bookmarkStart w:id="1" w:name="_Ref189223704"/>
      <w:r>
        <w:t xml:space="preserve">Figure </w:t>
      </w:r>
      <w:fldSimple w:instr=" SEQ Figure \* ARABIC ">
        <w:r w:rsidR="007B0C4E">
          <w:rPr>
            <w:noProof/>
          </w:rPr>
          <w:t>2</w:t>
        </w:r>
      </w:fldSimple>
      <w:bookmarkEnd w:id="1"/>
      <w:r>
        <w:t>: Calculate the age of an RV.</w:t>
      </w:r>
    </w:p>
    <w:p w14:paraId="72C4FF5E" w14:textId="221844F1" w:rsidR="008D0D3D" w:rsidRPr="00837984" w:rsidRDefault="008D0D3D" w:rsidP="008D0D3D">
      <w:pPr>
        <w:pStyle w:val="Heading2"/>
      </w:pPr>
      <w:r w:rsidRPr="00837984">
        <w:t xml:space="preserve">Lab </w:t>
      </w:r>
      <w:r>
        <w:t>3</w:t>
      </w:r>
      <w:r w:rsidRPr="00837984">
        <w:t xml:space="preserve">: </w:t>
      </w:r>
      <w:r>
        <w:t>Display Year, Make, and Model Using a Template Literal</w:t>
      </w:r>
    </w:p>
    <w:p w14:paraId="29F3C278" w14:textId="4B15D351" w:rsidR="008D0D3D" w:rsidRDefault="008D0D3D" w:rsidP="008D0D3D">
      <w:r>
        <w:t xml:space="preserve">Open the </w:t>
      </w:r>
      <w:r w:rsidR="00657023" w:rsidRPr="00383347">
        <w:rPr>
          <w:b/>
          <w:bCs/>
        </w:rPr>
        <w:t>variables</w:t>
      </w:r>
      <w:r w:rsidRPr="00590387">
        <w:rPr>
          <w:b/>
          <w:bCs/>
        </w:rPr>
        <w:t>.html</w:t>
      </w:r>
      <w:r>
        <w:t xml:space="preserve"> file and add a new button.</w:t>
      </w:r>
    </w:p>
    <w:p w14:paraId="600F0B25" w14:textId="135E93F9" w:rsidR="008D0D3D" w:rsidRDefault="008D0D3D" w:rsidP="008D0D3D">
      <w:pPr>
        <w:pStyle w:val="SourceCodeTop"/>
      </w:pPr>
      <w:r w:rsidRPr="008D0D3D">
        <w:t>&lt;button type="button"&gt;</w:t>
      </w:r>
    </w:p>
    <w:p w14:paraId="6ADD8B5B" w14:textId="12C6CA44" w:rsidR="008D0D3D" w:rsidRDefault="008D0D3D" w:rsidP="008D0D3D">
      <w:pPr>
        <w:pStyle w:val="SourceCode"/>
      </w:pPr>
      <w:r>
        <w:t xml:space="preserve">  </w:t>
      </w:r>
      <w:r w:rsidRPr="008D0D3D">
        <w:t>Display Year/Make/Model</w:t>
      </w:r>
    </w:p>
    <w:p w14:paraId="2C83B2E5" w14:textId="3C2B7969" w:rsidR="008D0D3D" w:rsidRDefault="008D0D3D" w:rsidP="008D0D3D">
      <w:pPr>
        <w:pStyle w:val="SourceCodeBottom"/>
      </w:pPr>
      <w:r w:rsidRPr="008D0D3D">
        <w:t>&lt;/button&gt;</w:t>
      </w:r>
    </w:p>
    <w:p w14:paraId="0A85AB91" w14:textId="1630191F" w:rsidR="008D0D3D" w:rsidRDefault="008D0D3D" w:rsidP="008D0D3D">
      <w:r>
        <w:t xml:space="preserve">Add a new function named displayYearMakeModel() to display the year, make, and model values from all three input fields. Extract all three input fields into separate variables. Using a template literal, put the fields into a single string variable and display that string </w:t>
      </w:r>
      <w:r w:rsidR="007B0C4E">
        <w:t xml:space="preserve">in the console and </w:t>
      </w:r>
      <w:r>
        <w:t>in an alert().</w:t>
      </w:r>
      <w:r w:rsidR="00B401FF">
        <w:t xml:space="preserve"> Call this function from the </w:t>
      </w:r>
      <w:r w:rsidR="00331543">
        <w:t xml:space="preserve">new </w:t>
      </w:r>
      <w:r w:rsidR="00B401FF">
        <w:t>button.</w:t>
      </w:r>
    </w:p>
    <w:p w14:paraId="45139B3D" w14:textId="77777777" w:rsidR="008D0D3D" w:rsidRDefault="008D0D3D" w:rsidP="008D0D3D">
      <w:pPr>
        <w:pStyle w:val="Heading3"/>
      </w:pPr>
      <w:r>
        <w:t>Try It Out</w:t>
      </w:r>
    </w:p>
    <w:p w14:paraId="1C374A87" w14:textId="29239989" w:rsidR="008D0D3D" w:rsidRDefault="008D0D3D" w:rsidP="008D0D3D">
      <w:r>
        <w:t xml:space="preserve">Display the </w:t>
      </w:r>
      <w:r w:rsidR="00657023" w:rsidRPr="00383347">
        <w:rPr>
          <w:b/>
          <w:bCs/>
        </w:rPr>
        <w:t>variables</w:t>
      </w:r>
      <w:r w:rsidRPr="0082102E">
        <w:rPr>
          <w:b/>
          <w:bCs/>
        </w:rPr>
        <w:t>.html</w:t>
      </w:r>
      <w:r>
        <w:t xml:space="preserve"> file in your browser and click on the </w:t>
      </w:r>
      <w:r w:rsidRPr="00D733EB">
        <w:rPr>
          <w:b/>
          <w:bCs/>
        </w:rPr>
        <w:t xml:space="preserve">Display </w:t>
      </w:r>
      <w:r w:rsidR="007B0C4E">
        <w:rPr>
          <w:b/>
          <w:bCs/>
        </w:rPr>
        <w:t>Year/Make/Model</w:t>
      </w:r>
      <w:r>
        <w:t xml:space="preserve"> button and it should look like </w:t>
      </w:r>
      <w:r w:rsidR="007B0C4E">
        <w:fldChar w:fldCharType="begin"/>
      </w:r>
      <w:r w:rsidR="007B0C4E">
        <w:instrText xml:space="preserve"> REF _Ref189226822 \h </w:instrText>
      </w:r>
      <w:r w:rsidR="007B0C4E">
        <w:fldChar w:fldCharType="separate"/>
      </w:r>
      <w:r w:rsidR="007B0C4E">
        <w:t xml:space="preserve">Figure </w:t>
      </w:r>
      <w:r w:rsidR="007B0C4E">
        <w:rPr>
          <w:noProof/>
        </w:rPr>
        <w:t>3</w:t>
      </w:r>
      <w:r w:rsidR="007B0C4E">
        <w:fldChar w:fldCharType="end"/>
      </w:r>
      <w:r>
        <w:t>.</w:t>
      </w:r>
    </w:p>
    <w:p w14:paraId="1032EEF1" w14:textId="3B1225BC" w:rsidR="008D0D3D" w:rsidRDefault="003358D9" w:rsidP="008D0D3D">
      <w:pPr>
        <w:pStyle w:val="ScreenShot"/>
      </w:pPr>
      <w:r>
        <w:lastRenderedPageBreak/>
        <w:drawing>
          <wp:inline distT="0" distB="0" distL="0" distR="0" wp14:anchorId="5567DEDF" wp14:editId="5E827379">
            <wp:extent cx="5860415" cy="2226310"/>
            <wp:effectExtent l="0" t="0" r="0" b="2540"/>
            <wp:docPr id="19428201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015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5B7C" w14:textId="3B025C64" w:rsidR="008D0D3D" w:rsidRPr="0082334B" w:rsidRDefault="008D0D3D" w:rsidP="008D0D3D">
      <w:pPr>
        <w:pStyle w:val="Caption"/>
      </w:pPr>
      <w:bookmarkStart w:id="2" w:name="_Ref189226822"/>
      <w:r>
        <w:t xml:space="preserve">Figure </w:t>
      </w:r>
      <w:fldSimple w:instr=" SEQ Figure \* ARABIC ">
        <w:r w:rsidR="007B0C4E">
          <w:rPr>
            <w:noProof/>
          </w:rPr>
          <w:t>3</w:t>
        </w:r>
      </w:fldSimple>
      <w:bookmarkEnd w:id="2"/>
      <w:r>
        <w:t xml:space="preserve">: </w:t>
      </w:r>
      <w:r w:rsidR="007B0C4E">
        <w:t>Display the year, make, and model of RV.</w:t>
      </w:r>
    </w:p>
    <w:p w14:paraId="392D491D" w14:textId="0A726076" w:rsidR="008D0D3D" w:rsidRDefault="008D0D3D" w:rsidP="008D0D3D">
      <w:pPr>
        <w:tabs>
          <w:tab w:val="clear" w:pos="720"/>
        </w:tabs>
        <w:spacing w:before="0" w:after="0"/>
        <w:ind w:left="0"/>
      </w:pPr>
      <w:r>
        <w:br/>
      </w:r>
      <w:r>
        <w:br w:type="page"/>
      </w:r>
    </w:p>
    <w:p w14:paraId="195AA88B" w14:textId="77777777" w:rsidR="008D0D3D" w:rsidRDefault="008D0D3D" w:rsidP="008D0D3D">
      <w:pPr>
        <w:tabs>
          <w:tab w:val="clear" w:pos="720"/>
        </w:tabs>
        <w:spacing w:before="0" w:after="0"/>
        <w:ind w:left="0"/>
      </w:pPr>
    </w:p>
    <w:p w14:paraId="46008927" w14:textId="77777777" w:rsidR="008D0D3D" w:rsidRDefault="008D0D3D" w:rsidP="008D0D3D">
      <w:pPr>
        <w:tabs>
          <w:tab w:val="clear" w:pos="720"/>
        </w:tabs>
        <w:spacing w:before="0" w:after="0"/>
        <w:ind w:left="0"/>
      </w:pPr>
    </w:p>
    <w:p w14:paraId="1D9A80E6" w14:textId="77777777" w:rsidR="008D0D3D" w:rsidRDefault="008D0D3D" w:rsidP="008D0D3D">
      <w:pPr>
        <w:tabs>
          <w:tab w:val="clear" w:pos="720"/>
        </w:tabs>
        <w:spacing w:before="0" w:after="0"/>
        <w:ind w:left="0"/>
      </w:pPr>
    </w:p>
    <w:p w14:paraId="4B4FC854" w14:textId="77777777" w:rsidR="008D0D3D" w:rsidRDefault="008D0D3D" w:rsidP="008D0D3D">
      <w:pPr>
        <w:tabs>
          <w:tab w:val="clear" w:pos="720"/>
        </w:tabs>
        <w:spacing w:before="0" w:after="0"/>
        <w:ind w:left="0"/>
      </w:pPr>
    </w:p>
    <w:p w14:paraId="4EC51103" w14:textId="77777777" w:rsidR="008D0D3D" w:rsidRDefault="008D0D3D" w:rsidP="008D0D3D">
      <w:pPr>
        <w:tabs>
          <w:tab w:val="clear" w:pos="720"/>
        </w:tabs>
        <w:spacing w:before="0" w:after="0"/>
        <w:ind w:left="0"/>
      </w:pPr>
    </w:p>
    <w:p w14:paraId="792A7967" w14:textId="77777777" w:rsidR="008D0D3D" w:rsidRDefault="008D0D3D" w:rsidP="008D0D3D">
      <w:pPr>
        <w:tabs>
          <w:tab w:val="clear" w:pos="720"/>
        </w:tabs>
        <w:spacing w:before="0" w:after="0"/>
        <w:ind w:left="0"/>
      </w:pPr>
    </w:p>
    <w:p w14:paraId="6D805209" w14:textId="77777777" w:rsidR="008D0D3D" w:rsidRDefault="008D0D3D" w:rsidP="008D0D3D">
      <w:pPr>
        <w:tabs>
          <w:tab w:val="clear" w:pos="720"/>
        </w:tabs>
        <w:spacing w:before="0" w:after="0"/>
        <w:ind w:left="0"/>
      </w:pPr>
    </w:p>
    <w:p w14:paraId="6ED81994" w14:textId="77777777" w:rsidR="008D0D3D" w:rsidRDefault="008D0D3D" w:rsidP="008D0D3D">
      <w:pPr>
        <w:tabs>
          <w:tab w:val="clear" w:pos="720"/>
        </w:tabs>
        <w:spacing w:before="0" w:after="0"/>
        <w:ind w:left="0"/>
        <w:jc w:val="center"/>
      </w:pPr>
      <w:r>
        <w:t>THIS PAGE INTENTIONALLY LEFT BLANK</w:t>
      </w:r>
      <w:r>
        <w:br w:type="page"/>
      </w:r>
    </w:p>
    <w:p w14:paraId="735A3BC6" w14:textId="77777777" w:rsidR="008D0D3D" w:rsidRDefault="008D0D3D" w:rsidP="008D0D3D">
      <w:pPr>
        <w:pStyle w:val="Heading2"/>
      </w:pPr>
      <w:r>
        <w:lastRenderedPageBreak/>
        <w:t>Answers</w:t>
      </w:r>
    </w:p>
    <w:p w14:paraId="67B40241" w14:textId="38847E08" w:rsidR="008D0D3D" w:rsidRDefault="008D0D3D" w:rsidP="008D0D3D">
      <w:pPr>
        <w:pStyle w:val="Heading3"/>
      </w:pPr>
      <w:r>
        <w:t>Lab 2</w:t>
      </w:r>
    </w:p>
    <w:p w14:paraId="1CCD3850" w14:textId="77777777" w:rsidR="008D0D3D" w:rsidRDefault="008D0D3D" w:rsidP="008D0D3D">
      <w:pPr>
        <w:pStyle w:val="SourceCodeTop"/>
      </w:pPr>
      <w:r>
        <w:t>function displayAge() {</w:t>
      </w:r>
    </w:p>
    <w:p w14:paraId="07F61847" w14:textId="77777777" w:rsidR="008D0D3D" w:rsidRDefault="008D0D3D" w:rsidP="008D0D3D">
      <w:pPr>
        <w:pStyle w:val="SourceCode"/>
      </w:pPr>
      <w:r>
        <w:t xml:space="preserve">  let currentYear = 2025;</w:t>
      </w:r>
    </w:p>
    <w:p w14:paraId="070E0CA6" w14:textId="77777777" w:rsidR="008D0D3D" w:rsidRDefault="008D0D3D" w:rsidP="008D0D3D">
      <w:pPr>
        <w:pStyle w:val="SourceCode"/>
      </w:pPr>
      <w:r>
        <w:t xml:space="preserve">  let rvYear = document.getElementById("year").value;</w:t>
      </w:r>
    </w:p>
    <w:p w14:paraId="41080044" w14:textId="77777777" w:rsidR="008D0D3D" w:rsidRDefault="008D0D3D" w:rsidP="008D0D3D">
      <w:pPr>
        <w:pStyle w:val="SourceCode"/>
      </w:pPr>
    </w:p>
    <w:p w14:paraId="6AFF00E0" w14:textId="77777777" w:rsidR="008D0D3D" w:rsidRDefault="008D0D3D" w:rsidP="008D0D3D">
      <w:pPr>
        <w:pStyle w:val="SourceCode"/>
      </w:pPr>
      <w:r>
        <w:t xml:space="preserve">  alert(currentYear - rvYear);</w:t>
      </w:r>
    </w:p>
    <w:p w14:paraId="0C3F0FE8" w14:textId="53D178DA" w:rsidR="008D0D3D" w:rsidRDefault="008D0D3D" w:rsidP="008D0D3D">
      <w:pPr>
        <w:pStyle w:val="SourceCodeBottom"/>
      </w:pPr>
      <w:r>
        <w:t>}</w:t>
      </w:r>
    </w:p>
    <w:p w14:paraId="4EE41025" w14:textId="5FFA54EC" w:rsidR="00C80DD9" w:rsidRDefault="00C80DD9" w:rsidP="00C80DD9">
      <w:pPr>
        <w:pStyle w:val="Heading3"/>
      </w:pPr>
      <w:r>
        <w:t>Lab 3</w:t>
      </w:r>
    </w:p>
    <w:p w14:paraId="08E6818C" w14:textId="77777777" w:rsidR="00C80DD9" w:rsidRDefault="00C80DD9" w:rsidP="00C80DD9">
      <w:pPr>
        <w:pStyle w:val="SourceCodeTop"/>
      </w:pPr>
      <w:r>
        <w:t>function displayYearMakeModel() {</w:t>
      </w:r>
    </w:p>
    <w:p w14:paraId="0E047B3B" w14:textId="77777777" w:rsidR="00C80DD9" w:rsidRDefault="00C80DD9" w:rsidP="00C80DD9">
      <w:pPr>
        <w:pStyle w:val="SourceCode"/>
      </w:pPr>
      <w:r>
        <w:t xml:space="preserve">  let year = document.getElementById("year").value;</w:t>
      </w:r>
    </w:p>
    <w:p w14:paraId="5CF82FB8" w14:textId="77777777" w:rsidR="00C80DD9" w:rsidRDefault="00C80DD9" w:rsidP="00C80DD9">
      <w:pPr>
        <w:pStyle w:val="SourceCode"/>
      </w:pPr>
      <w:r>
        <w:t xml:space="preserve">  let make = document.getElementById("make").value;</w:t>
      </w:r>
    </w:p>
    <w:p w14:paraId="384B82E8" w14:textId="77777777" w:rsidR="00C80DD9" w:rsidRDefault="00C80DD9" w:rsidP="00C80DD9">
      <w:pPr>
        <w:pStyle w:val="SourceCode"/>
      </w:pPr>
      <w:r>
        <w:t xml:space="preserve">  let model = document.getElementById("make").value;</w:t>
      </w:r>
    </w:p>
    <w:p w14:paraId="43E9C8AF" w14:textId="77777777" w:rsidR="00C80DD9" w:rsidRDefault="00C80DD9" w:rsidP="00C80DD9">
      <w:pPr>
        <w:pStyle w:val="SourceCode"/>
      </w:pPr>
    </w:p>
    <w:p w14:paraId="7AC4C992" w14:textId="77777777" w:rsidR="00C80DD9" w:rsidRDefault="00C80DD9" w:rsidP="00C80DD9">
      <w:pPr>
        <w:pStyle w:val="SourceCode"/>
      </w:pPr>
      <w:r>
        <w:t xml:space="preserve">  let rvInfo = `${year} ${make} ${model}`;</w:t>
      </w:r>
    </w:p>
    <w:p w14:paraId="6A75EABC" w14:textId="77777777" w:rsidR="00C80DD9" w:rsidRDefault="00C80DD9" w:rsidP="00C80DD9">
      <w:pPr>
        <w:pStyle w:val="SourceCode"/>
      </w:pPr>
    </w:p>
    <w:p w14:paraId="48BB2283" w14:textId="77777777" w:rsidR="00C80DD9" w:rsidRDefault="00C80DD9" w:rsidP="00C80DD9">
      <w:pPr>
        <w:pStyle w:val="SourceCode"/>
      </w:pPr>
      <w:r>
        <w:t xml:space="preserve">  console.log(rvInfo);</w:t>
      </w:r>
    </w:p>
    <w:p w14:paraId="4E27CADD" w14:textId="77777777" w:rsidR="00C80DD9" w:rsidRDefault="00C80DD9" w:rsidP="00C80DD9">
      <w:pPr>
        <w:pStyle w:val="SourceCode"/>
      </w:pPr>
      <w:r>
        <w:t xml:space="preserve">  alert(rvInfo);</w:t>
      </w:r>
    </w:p>
    <w:p w14:paraId="66C74B7F" w14:textId="679E60DE" w:rsidR="008D0D3D" w:rsidRPr="008D0D3D" w:rsidRDefault="00C80DD9" w:rsidP="00C80DD9">
      <w:pPr>
        <w:pStyle w:val="SourceCodeBottom"/>
      </w:pPr>
      <w:r>
        <w:t>}</w:t>
      </w:r>
    </w:p>
    <w:sectPr w:rsidR="008D0D3D" w:rsidRPr="008D0D3D" w:rsidSect="0094390D">
      <w:headerReference w:type="even" r:id="rId11"/>
      <w:headerReference w:type="default" r:id="rId12"/>
      <w:footerReference w:type="even" r:id="rId13"/>
      <w:footerReference w:type="default" r:id="rId14"/>
      <w:pgSz w:w="11880" w:h="15840" w:code="1"/>
      <w:pgMar w:top="1440" w:right="108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27F0F" w14:textId="77777777" w:rsidR="00B27431" w:rsidRDefault="00B27431" w:rsidP="00241B81">
      <w:r>
        <w:separator/>
      </w:r>
    </w:p>
    <w:p w14:paraId="547155EA" w14:textId="77777777" w:rsidR="00B27431" w:rsidRDefault="00B27431" w:rsidP="00241B81"/>
    <w:p w14:paraId="1AF9C854" w14:textId="77777777" w:rsidR="00B27431" w:rsidRDefault="00B27431" w:rsidP="00241B81"/>
    <w:p w14:paraId="7B86FB94" w14:textId="77777777" w:rsidR="00B27431" w:rsidRDefault="00B27431"/>
  </w:endnote>
  <w:endnote w:type="continuationSeparator" w:id="0">
    <w:p w14:paraId="19280576" w14:textId="77777777" w:rsidR="00B27431" w:rsidRDefault="00B27431" w:rsidP="00241B81">
      <w:r>
        <w:continuationSeparator/>
      </w:r>
    </w:p>
    <w:p w14:paraId="2F663F42" w14:textId="77777777" w:rsidR="00B27431" w:rsidRDefault="00B27431" w:rsidP="00241B81"/>
    <w:p w14:paraId="00959415" w14:textId="77777777" w:rsidR="00B27431" w:rsidRDefault="00B27431" w:rsidP="00241B81"/>
    <w:p w14:paraId="055E9996" w14:textId="77777777" w:rsidR="00B27431" w:rsidRDefault="00B274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43EE1" w14:textId="688F3825" w:rsidR="00EF1B4F" w:rsidRPr="00241B81" w:rsidRDefault="00EF1B4F" w:rsidP="00241B81">
    <w:pPr>
      <w:pStyle w:val="Footer-EvenPages"/>
    </w:pPr>
    <w:r w:rsidRPr="00241B81">
      <w:fldChar w:fldCharType="begin"/>
    </w:r>
    <w:r w:rsidRPr="00241B81">
      <w:instrText xml:space="preserve"> PAGE </w:instrText>
    </w:r>
    <w:r w:rsidRPr="00241B81">
      <w:fldChar w:fldCharType="separate"/>
    </w:r>
    <w:r>
      <w:rPr>
        <w:noProof/>
      </w:rPr>
      <w:t>2</w:t>
    </w:r>
    <w:r w:rsidRPr="00241B81">
      <w:fldChar w:fldCharType="end"/>
    </w:r>
    <w:r w:rsidRPr="00241B81">
      <w:tab/>
    </w:r>
    <w:r w:rsidR="00C5578C">
      <w:t>Using Variables in JavaScript Labs</w:t>
    </w:r>
  </w:p>
  <w:p w14:paraId="2D9D1EEC" w14:textId="4A9E7E0D" w:rsidR="00EF1B4F" w:rsidRPr="00241B81" w:rsidRDefault="0069768B" w:rsidP="00D45A91">
    <w:pPr>
      <w:pStyle w:val="Footer-EvenPages"/>
    </w:pPr>
    <w:fldSimple w:instr=" DOCPROPERTY &quot;Copyright&quot; \* MERGEFORMAT ">
      <w:r>
        <w:t>Copyright © 2024-25 by Paul D. Sheriff</w:t>
      </w:r>
    </w:fldSimple>
  </w:p>
  <w:p w14:paraId="4A299334" w14:textId="373CEC3F" w:rsidR="00EF1B4F" w:rsidRDefault="00EF1B4F" w:rsidP="00A559CA">
    <w:pPr>
      <w:pStyle w:val="Footer-EvenPages"/>
    </w:pPr>
    <w:r w:rsidRPr="00241B81">
      <w:t>All rights reserved worldwide. Reproduction is strictly prohibited.</w:t>
    </w:r>
    <w:bookmarkStart w:id="3" w:name="EvenPageFooter"/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D0571" w14:textId="3ADEB7C7" w:rsidR="00EF1B4F" w:rsidRPr="004E2F1F" w:rsidRDefault="00C5578C" w:rsidP="00241B81">
    <w:pPr>
      <w:pStyle w:val="Footer-OddPages"/>
    </w:pPr>
    <w:r>
      <w:t>Using Variables in JavaScript Labs</w:t>
    </w:r>
    <w:r w:rsidR="00EF1B4F" w:rsidRPr="004E2F1F">
      <w:tab/>
    </w:r>
    <w:r w:rsidR="00EF1B4F" w:rsidRPr="004E2F1F">
      <w:fldChar w:fldCharType="begin"/>
    </w:r>
    <w:r w:rsidR="00EF1B4F" w:rsidRPr="004E2F1F">
      <w:instrText xml:space="preserve"> PAGE   \* MERGEFORMAT </w:instrText>
    </w:r>
    <w:r w:rsidR="00EF1B4F" w:rsidRPr="004E2F1F">
      <w:fldChar w:fldCharType="separate"/>
    </w:r>
    <w:r w:rsidR="00EF1B4F" w:rsidRPr="004E2F1F">
      <w:rPr>
        <w:noProof/>
      </w:rPr>
      <w:t>3</w:t>
    </w:r>
    <w:r w:rsidR="00EF1B4F" w:rsidRPr="004E2F1F">
      <w:rPr>
        <w:noProof/>
      </w:rPr>
      <w:fldChar w:fldCharType="end"/>
    </w:r>
  </w:p>
  <w:p w14:paraId="38266C8F" w14:textId="3C6B2246" w:rsidR="00EF1B4F" w:rsidRDefault="0069768B" w:rsidP="00241B81">
    <w:pPr>
      <w:pStyle w:val="Footer-OddPages"/>
    </w:pPr>
    <w:fldSimple w:instr=" DOCPROPERTY &quot;Copyright&quot; \* MERGEFORMAT ">
      <w:r>
        <w:t>Copyright © 2024-25 by Paul D. Sheriff</w:t>
      </w:r>
    </w:fldSimple>
  </w:p>
  <w:p w14:paraId="5DF8533A" w14:textId="7FEF5EB3" w:rsidR="00EF1B4F" w:rsidRDefault="00EF1B4F" w:rsidP="00A559CA">
    <w:pPr>
      <w:pStyle w:val="Footer-OddPages"/>
    </w:pPr>
    <w:r>
      <w:t>All rights reserved. Reproduction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C6B57" w14:textId="77777777" w:rsidR="00B27431" w:rsidRDefault="00B27431" w:rsidP="00241B81">
      <w:r>
        <w:separator/>
      </w:r>
    </w:p>
    <w:p w14:paraId="3C9EC657" w14:textId="77777777" w:rsidR="00B27431" w:rsidRDefault="00B27431" w:rsidP="00241B81"/>
    <w:p w14:paraId="322BDA5D" w14:textId="77777777" w:rsidR="00B27431" w:rsidRDefault="00B27431" w:rsidP="00241B81"/>
    <w:p w14:paraId="5764E4B2" w14:textId="77777777" w:rsidR="00B27431" w:rsidRDefault="00B27431"/>
  </w:footnote>
  <w:footnote w:type="continuationSeparator" w:id="0">
    <w:p w14:paraId="0E18AAF6" w14:textId="77777777" w:rsidR="00B27431" w:rsidRDefault="00B27431" w:rsidP="00241B81">
      <w:r>
        <w:continuationSeparator/>
      </w:r>
    </w:p>
    <w:p w14:paraId="636347AD" w14:textId="77777777" w:rsidR="00B27431" w:rsidRDefault="00B27431" w:rsidP="00241B81"/>
    <w:p w14:paraId="72C1AD68" w14:textId="77777777" w:rsidR="00B27431" w:rsidRDefault="00B27431" w:rsidP="00241B81"/>
    <w:p w14:paraId="0B266EC3" w14:textId="77777777" w:rsidR="00B27431" w:rsidRDefault="00B274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6D51D" w14:textId="5C830B58" w:rsidR="00EF1B4F" w:rsidRDefault="00C5578C" w:rsidP="00A168AF">
    <w:pPr>
      <w:pStyle w:val="Header-EvenPages"/>
      <w:tabs>
        <w:tab w:val="left" w:pos="2404"/>
      </w:tabs>
    </w:pPr>
    <w:r>
      <w:t>Using Variables in JavaScript Labs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9C18C" w14:textId="4ADF6A30" w:rsidR="00EF1B4F" w:rsidRDefault="00C5578C" w:rsidP="00BF2C35">
    <w:pPr>
      <w:pStyle w:val="Header-OddPages"/>
    </w:pPr>
    <w:r>
      <w:t>Using Variables in JavaScript 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B5C56"/>
    <w:multiLevelType w:val="singleLevel"/>
    <w:tmpl w:val="0BB68C44"/>
    <w:lvl w:ilvl="0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360" w:hanging="360"/>
      </w:pPr>
    </w:lvl>
  </w:abstractNum>
  <w:abstractNum w:abstractNumId="1" w15:restartNumberingAfterBreak="0">
    <w:nsid w:val="16403F26"/>
    <w:multiLevelType w:val="hybridMultilevel"/>
    <w:tmpl w:val="A33A5E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9E649CA"/>
    <w:multiLevelType w:val="hybridMultilevel"/>
    <w:tmpl w:val="1292B94A"/>
    <w:lvl w:ilvl="0" w:tplc="72627A3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C5D1E"/>
    <w:multiLevelType w:val="hybridMultilevel"/>
    <w:tmpl w:val="1290757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C84014C"/>
    <w:multiLevelType w:val="hybridMultilevel"/>
    <w:tmpl w:val="E5D83C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25F3432"/>
    <w:multiLevelType w:val="hybridMultilevel"/>
    <w:tmpl w:val="4A1A2B2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5F23532"/>
    <w:multiLevelType w:val="hybridMultilevel"/>
    <w:tmpl w:val="D6981F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64F3443"/>
    <w:multiLevelType w:val="hybridMultilevel"/>
    <w:tmpl w:val="788878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C653A82"/>
    <w:multiLevelType w:val="hybridMultilevel"/>
    <w:tmpl w:val="B224AC2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91169240">
    <w:abstractNumId w:val="0"/>
  </w:num>
  <w:num w:numId="2" w16cid:durableId="2044280540">
    <w:abstractNumId w:val="2"/>
  </w:num>
  <w:num w:numId="3" w16cid:durableId="284703377">
    <w:abstractNumId w:val="6"/>
  </w:num>
  <w:num w:numId="4" w16cid:durableId="923220593">
    <w:abstractNumId w:val="1"/>
  </w:num>
  <w:num w:numId="5" w16cid:durableId="1988394531">
    <w:abstractNumId w:val="4"/>
  </w:num>
  <w:num w:numId="6" w16cid:durableId="363096370">
    <w:abstractNumId w:val="5"/>
  </w:num>
  <w:num w:numId="7" w16cid:durableId="1899389674">
    <w:abstractNumId w:val="3"/>
  </w:num>
  <w:num w:numId="8" w16cid:durableId="933173544">
    <w:abstractNumId w:val="7"/>
  </w:num>
  <w:num w:numId="9" w16cid:durableId="17164576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irrorMargins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E7"/>
    <w:rsid w:val="0000044C"/>
    <w:rsid w:val="00000C6A"/>
    <w:rsid w:val="00002C03"/>
    <w:rsid w:val="00002D4C"/>
    <w:rsid w:val="00003451"/>
    <w:rsid w:val="000038B9"/>
    <w:rsid w:val="00003E2E"/>
    <w:rsid w:val="00004119"/>
    <w:rsid w:val="00004E6B"/>
    <w:rsid w:val="000052D9"/>
    <w:rsid w:val="000056E6"/>
    <w:rsid w:val="00005D31"/>
    <w:rsid w:val="00006B19"/>
    <w:rsid w:val="0000748E"/>
    <w:rsid w:val="000103CB"/>
    <w:rsid w:val="00010C50"/>
    <w:rsid w:val="000111EB"/>
    <w:rsid w:val="00011419"/>
    <w:rsid w:val="00011624"/>
    <w:rsid w:val="00011D89"/>
    <w:rsid w:val="000125A6"/>
    <w:rsid w:val="00012B95"/>
    <w:rsid w:val="0001363E"/>
    <w:rsid w:val="00013F58"/>
    <w:rsid w:val="00014788"/>
    <w:rsid w:val="00015145"/>
    <w:rsid w:val="00015223"/>
    <w:rsid w:val="000153C0"/>
    <w:rsid w:val="00015D57"/>
    <w:rsid w:val="00016E0D"/>
    <w:rsid w:val="0001777A"/>
    <w:rsid w:val="00017A13"/>
    <w:rsid w:val="00021317"/>
    <w:rsid w:val="00022798"/>
    <w:rsid w:val="00024F6C"/>
    <w:rsid w:val="00025701"/>
    <w:rsid w:val="00025734"/>
    <w:rsid w:val="00026937"/>
    <w:rsid w:val="00026A37"/>
    <w:rsid w:val="00027352"/>
    <w:rsid w:val="00030A45"/>
    <w:rsid w:val="00031169"/>
    <w:rsid w:val="000314E9"/>
    <w:rsid w:val="00031A17"/>
    <w:rsid w:val="00032EB2"/>
    <w:rsid w:val="0003329D"/>
    <w:rsid w:val="00033B93"/>
    <w:rsid w:val="00033CAB"/>
    <w:rsid w:val="00034082"/>
    <w:rsid w:val="00034DAA"/>
    <w:rsid w:val="000362B5"/>
    <w:rsid w:val="00036A5F"/>
    <w:rsid w:val="00036EF7"/>
    <w:rsid w:val="000370A0"/>
    <w:rsid w:val="00037124"/>
    <w:rsid w:val="00037187"/>
    <w:rsid w:val="000375B0"/>
    <w:rsid w:val="00037D76"/>
    <w:rsid w:val="000403A5"/>
    <w:rsid w:val="00040A67"/>
    <w:rsid w:val="00040EDE"/>
    <w:rsid w:val="000411DA"/>
    <w:rsid w:val="00041FFF"/>
    <w:rsid w:val="00042CFB"/>
    <w:rsid w:val="000433BE"/>
    <w:rsid w:val="00043D25"/>
    <w:rsid w:val="000442F1"/>
    <w:rsid w:val="00045A37"/>
    <w:rsid w:val="00045B8D"/>
    <w:rsid w:val="00046F29"/>
    <w:rsid w:val="0005052A"/>
    <w:rsid w:val="00051532"/>
    <w:rsid w:val="0005343F"/>
    <w:rsid w:val="00053F50"/>
    <w:rsid w:val="00054593"/>
    <w:rsid w:val="00056B12"/>
    <w:rsid w:val="00056D0B"/>
    <w:rsid w:val="00057259"/>
    <w:rsid w:val="00057BC4"/>
    <w:rsid w:val="00060462"/>
    <w:rsid w:val="00060BEA"/>
    <w:rsid w:val="00060E66"/>
    <w:rsid w:val="0006119E"/>
    <w:rsid w:val="00064EDC"/>
    <w:rsid w:val="0006539D"/>
    <w:rsid w:val="000657FF"/>
    <w:rsid w:val="00065F74"/>
    <w:rsid w:val="000661AF"/>
    <w:rsid w:val="000705ED"/>
    <w:rsid w:val="000712F5"/>
    <w:rsid w:val="000721F5"/>
    <w:rsid w:val="00072E42"/>
    <w:rsid w:val="00072EF1"/>
    <w:rsid w:val="00072F3A"/>
    <w:rsid w:val="000736C3"/>
    <w:rsid w:val="00073F58"/>
    <w:rsid w:val="0007458F"/>
    <w:rsid w:val="00074B8C"/>
    <w:rsid w:val="000751A9"/>
    <w:rsid w:val="000753A8"/>
    <w:rsid w:val="000756D1"/>
    <w:rsid w:val="00075AC6"/>
    <w:rsid w:val="00076127"/>
    <w:rsid w:val="0007725A"/>
    <w:rsid w:val="00077822"/>
    <w:rsid w:val="000779A5"/>
    <w:rsid w:val="000811CA"/>
    <w:rsid w:val="00081AD2"/>
    <w:rsid w:val="00081FDE"/>
    <w:rsid w:val="000833B5"/>
    <w:rsid w:val="00083A40"/>
    <w:rsid w:val="00084626"/>
    <w:rsid w:val="00085388"/>
    <w:rsid w:val="00087F4B"/>
    <w:rsid w:val="00090393"/>
    <w:rsid w:val="0009224B"/>
    <w:rsid w:val="0009288C"/>
    <w:rsid w:val="0009484D"/>
    <w:rsid w:val="00094CA7"/>
    <w:rsid w:val="00094D55"/>
    <w:rsid w:val="000959B3"/>
    <w:rsid w:val="00095A70"/>
    <w:rsid w:val="00095C62"/>
    <w:rsid w:val="00096029"/>
    <w:rsid w:val="00096FA7"/>
    <w:rsid w:val="00097B81"/>
    <w:rsid w:val="000A0811"/>
    <w:rsid w:val="000A0ED0"/>
    <w:rsid w:val="000A10E6"/>
    <w:rsid w:val="000A1314"/>
    <w:rsid w:val="000A3A84"/>
    <w:rsid w:val="000A3F18"/>
    <w:rsid w:val="000A50F8"/>
    <w:rsid w:val="000A5C90"/>
    <w:rsid w:val="000A5F12"/>
    <w:rsid w:val="000A6D1B"/>
    <w:rsid w:val="000A733F"/>
    <w:rsid w:val="000A7BFD"/>
    <w:rsid w:val="000B0B13"/>
    <w:rsid w:val="000B1221"/>
    <w:rsid w:val="000B1680"/>
    <w:rsid w:val="000B177B"/>
    <w:rsid w:val="000B2139"/>
    <w:rsid w:val="000B282E"/>
    <w:rsid w:val="000B290C"/>
    <w:rsid w:val="000B3263"/>
    <w:rsid w:val="000B3B1B"/>
    <w:rsid w:val="000B3C3B"/>
    <w:rsid w:val="000B48B2"/>
    <w:rsid w:val="000B5608"/>
    <w:rsid w:val="000B576A"/>
    <w:rsid w:val="000B5811"/>
    <w:rsid w:val="000B655C"/>
    <w:rsid w:val="000B67F7"/>
    <w:rsid w:val="000B719A"/>
    <w:rsid w:val="000B7303"/>
    <w:rsid w:val="000B7D73"/>
    <w:rsid w:val="000C02F8"/>
    <w:rsid w:val="000C0360"/>
    <w:rsid w:val="000C0A98"/>
    <w:rsid w:val="000C0BBA"/>
    <w:rsid w:val="000C189D"/>
    <w:rsid w:val="000C2027"/>
    <w:rsid w:val="000C28C9"/>
    <w:rsid w:val="000C2AAB"/>
    <w:rsid w:val="000C347F"/>
    <w:rsid w:val="000C3813"/>
    <w:rsid w:val="000C5D9C"/>
    <w:rsid w:val="000C6BC5"/>
    <w:rsid w:val="000C6CA2"/>
    <w:rsid w:val="000D0F50"/>
    <w:rsid w:val="000D272B"/>
    <w:rsid w:val="000D2D0E"/>
    <w:rsid w:val="000D2E63"/>
    <w:rsid w:val="000D3411"/>
    <w:rsid w:val="000D36CB"/>
    <w:rsid w:val="000D4002"/>
    <w:rsid w:val="000D43D7"/>
    <w:rsid w:val="000D46DB"/>
    <w:rsid w:val="000D6812"/>
    <w:rsid w:val="000D6FCE"/>
    <w:rsid w:val="000D72F3"/>
    <w:rsid w:val="000D7FD3"/>
    <w:rsid w:val="000E00A4"/>
    <w:rsid w:val="000E0F9E"/>
    <w:rsid w:val="000E12A7"/>
    <w:rsid w:val="000E159B"/>
    <w:rsid w:val="000E160A"/>
    <w:rsid w:val="000E19E2"/>
    <w:rsid w:val="000E2776"/>
    <w:rsid w:val="000E2D36"/>
    <w:rsid w:val="000E3035"/>
    <w:rsid w:val="000E3702"/>
    <w:rsid w:val="000E594B"/>
    <w:rsid w:val="000E5FF7"/>
    <w:rsid w:val="000E6EBC"/>
    <w:rsid w:val="000E706D"/>
    <w:rsid w:val="000E76E7"/>
    <w:rsid w:val="000F18D2"/>
    <w:rsid w:val="000F1A19"/>
    <w:rsid w:val="000F248D"/>
    <w:rsid w:val="000F3AE6"/>
    <w:rsid w:val="000F46D9"/>
    <w:rsid w:val="000F4B25"/>
    <w:rsid w:val="000F4BE5"/>
    <w:rsid w:val="000F52FD"/>
    <w:rsid w:val="000F54F1"/>
    <w:rsid w:val="000F55C7"/>
    <w:rsid w:val="000F5E6E"/>
    <w:rsid w:val="000F6A10"/>
    <w:rsid w:val="000F6C1D"/>
    <w:rsid w:val="000F735F"/>
    <w:rsid w:val="000F7E79"/>
    <w:rsid w:val="00101982"/>
    <w:rsid w:val="0010389F"/>
    <w:rsid w:val="0010400D"/>
    <w:rsid w:val="00104549"/>
    <w:rsid w:val="0010518D"/>
    <w:rsid w:val="00105644"/>
    <w:rsid w:val="00105917"/>
    <w:rsid w:val="00105B6C"/>
    <w:rsid w:val="00107070"/>
    <w:rsid w:val="00110060"/>
    <w:rsid w:val="00111728"/>
    <w:rsid w:val="00112681"/>
    <w:rsid w:val="00113217"/>
    <w:rsid w:val="00113613"/>
    <w:rsid w:val="001142C9"/>
    <w:rsid w:val="0011593E"/>
    <w:rsid w:val="00115E33"/>
    <w:rsid w:val="001179BC"/>
    <w:rsid w:val="00117A2C"/>
    <w:rsid w:val="00120292"/>
    <w:rsid w:val="00120C0C"/>
    <w:rsid w:val="001217C5"/>
    <w:rsid w:val="0012199D"/>
    <w:rsid w:val="001219C7"/>
    <w:rsid w:val="001227FB"/>
    <w:rsid w:val="00123378"/>
    <w:rsid w:val="00124C6D"/>
    <w:rsid w:val="00125428"/>
    <w:rsid w:val="001260F6"/>
    <w:rsid w:val="00127EB4"/>
    <w:rsid w:val="00131B42"/>
    <w:rsid w:val="00131E8C"/>
    <w:rsid w:val="001320B9"/>
    <w:rsid w:val="001342FA"/>
    <w:rsid w:val="00134CC9"/>
    <w:rsid w:val="001354F2"/>
    <w:rsid w:val="001355E4"/>
    <w:rsid w:val="0013706E"/>
    <w:rsid w:val="001377A7"/>
    <w:rsid w:val="00137914"/>
    <w:rsid w:val="00137DBA"/>
    <w:rsid w:val="00137EBF"/>
    <w:rsid w:val="001402B7"/>
    <w:rsid w:val="001404E9"/>
    <w:rsid w:val="00141327"/>
    <w:rsid w:val="00141E50"/>
    <w:rsid w:val="00142544"/>
    <w:rsid w:val="0014272B"/>
    <w:rsid w:val="00142F92"/>
    <w:rsid w:val="001433EC"/>
    <w:rsid w:val="001435FC"/>
    <w:rsid w:val="00143EFC"/>
    <w:rsid w:val="001441CD"/>
    <w:rsid w:val="0014482F"/>
    <w:rsid w:val="00144E15"/>
    <w:rsid w:val="0014575D"/>
    <w:rsid w:val="001466AE"/>
    <w:rsid w:val="00146916"/>
    <w:rsid w:val="00146B92"/>
    <w:rsid w:val="00147272"/>
    <w:rsid w:val="0014742A"/>
    <w:rsid w:val="0015087C"/>
    <w:rsid w:val="00150AAE"/>
    <w:rsid w:val="00150D3D"/>
    <w:rsid w:val="001515CF"/>
    <w:rsid w:val="001526B5"/>
    <w:rsid w:val="00152B7A"/>
    <w:rsid w:val="00152BF3"/>
    <w:rsid w:val="00154C67"/>
    <w:rsid w:val="001550E9"/>
    <w:rsid w:val="0015552B"/>
    <w:rsid w:val="00155A62"/>
    <w:rsid w:val="00155D03"/>
    <w:rsid w:val="00156246"/>
    <w:rsid w:val="001562B6"/>
    <w:rsid w:val="001567ED"/>
    <w:rsid w:val="00156EBF"/>
    <w:rsid w:val="00157A7E"/>
    <w:rsid w:val="00157AE6"/>
    <w:rsid w:val="001627B6"/>
    <w:rsid w:val="00162FA9"/>
    <w:rsid w:val="00163557"/>
    <w:rsid w:val="001641E9"/>
    <w:rsid w:val="0016459F"/>
    <w:rsid w:val="001645A1"/>
    <w:rsid w:val="001651BC"/>
    <w:rsid w:val="001657B6"/>
    <w:rsid w:val="00165B52"/>
    <w:rsid w:val="00165BD7"/>
    <w:rsid w:val="00165C3D"/>
    <w:rsid w:val="00166751"/>
    <w:rsid w:val="00166E7D"/>
    <w:rsid w:val="0016719D"/>
    <w:rsid w:val="00167971"/>
    <w:rsid w:val="00170FB7"/>
    <w:rsid w:val="0017141F"/>
    <w:rsid w:val="0017155D"/>
    <w:rsid w:val="00172029"/>
    <w:rsid w:val="00172658"/>
    <w:rsid w:val="00173087"/>
    <w:rsid w:val="001734E4"/>
    <w:rsid w:val="00173645"/>
    <w:rsid w:val="00173EE4"/>
    <w:rsid w:val="00174593"/>
    <w:rsid w:val="00174CBB"/>
    <w:rsid w:val="0017613E"/>
    <w:rsid w:val="0017720A"/>
    <w:rsid w:val="00177CB3"/>
    <w:rsid w:val="001802FF"/>
    <w:rsid w:val="00180D29"/>
    <w:rsid w:val="001814AD"/>
    <w:rsid w:val="001815F2"/>
    <w:rsid w:val="00182032"/>
    <w:rsid w:val="001831C0"/>
    <w:rsid w:val="00183621"/>
    <w:rsid w:val="001841A7"/>
    <w:rsid w:val="001843A8"/>
    <w:rsid w:val="00184A8D"/>
    <w:rsid w:val="00184E7A"/>
    <w:rsid w:val="001853F0"/>
    <w:rsid w:val="001859B9"/>
    <w:rsid w:val="00185AFD"/>
    <w:rsid w:val="00186670"/>
    <w:rsid w:val="0018688A"/>
    <w:rsid w:val="0019085C"/>
    <w:rsid w:val="00190A9A"/>
    <w:rsid w:val="00191886"/>
    <w:rsid w:val="00191ADF"/>
    <w:rsid w:val="00191D3C"/>
    <w:rsid w:val="001936CE"/>
    <w:rsid w:val="0019414D"/>
    <w:rsid w:val="00194274"/>
    <w:rsid w:val="00195BC0"/>
    <w:rsid w:val="00195EB7"/>
    <w:rsid w:val="00195FEA"/>
    <w:rsid w:val="00197393"/>
    <w:rsid w:val="001977E6"/>
    <w:rsid w:val="00197F63"/>
    <w:rsid w:val="001A0A83"/>
    <w:rsid w:val="001A1019"/>
    <w:rsid w:val="001A1BF3"/>
    <w:rsid w:val="001A1F61"/>
    <w:rsid w:val="001A24F2"/>
    <w:rsid w:val="001A2516"/>
    <w:rsid w:val="001A40B3"/>
    <w:rsid w:val="001A425F"/>
    <w:rsid w:val="001A5C4E"/>
    <w:rsid w:val="001A5C76"/>
    <w:rsid w:val="001A5E10"/>
    <w:rsid w:val="001A6F59"/>
    <w:rsid w:val="001A70E3"/>
    <w:rsid w:val="001A72EC"/>
    <w:rsid w:val="001A7A3A"/>
    <w:rsid w:val="001B0CEF"/>
    <w:rsid w:val="001B1488"/>
    <w:rsid w:val="001B194C"/>
    <w:rsid w:val="001B1CD0"/>
    <w:rsid w:val="001B2406"/>
    <w:rsid w:val="001B2E68"/>
    <w:rsid w:val="001B3356"/>
    <w:rsid w:val="001B45EC"/>
    <w:rsid w:val="001B5990"/>
    <w:rsid w:val="001B72CB"/>
    <w:rsid w:val="001B7856"/>
    <w:rsid w:val="001C047C"/>
    <w:rsid w:val="001C0D55"/>
    <w:rsid w:val="001C0DE2"/>
    <w:rsid w:val="001C1085"/>
    <w:rsid w:val="001C178F"/>
    <w:rsid w:val="001C17B4"/>
    <w:rsid w:val="001C27F0"/>
    <w:rsid w:val="001C2927"/>
    <w:rsid w:val="001C2E33"/>
    <w:rsid w:val="001C329F"/>
    <w:rsid w:val="001C3945"/>
    <w:rsid w:val="001C3F93"/>
    <w:rsid w:val="001C49C1"/>
    <w:rsid w:val="001C6BA1"/>
    <w:rsid w:val="001C6C59"/>
    <w:rsid w:val="001C6D0F"/>
    <w:rsid w:val="001C72CD"/>
    <w:rsid w:val="001D0190"/>
    <w:rsid w:val="001D1B1C"/>
    <w:rsid w:val="001D252E"/>
    <w:rsid w:val="001D311B"/>
    <w:rsid w:val="001D3428"/>
    <w:rsid w:val="001D5472"/>
    <w:rsid w:val="001D5C50"/>
    <w:rsid w:val="001D5E7D"/>
    <w:rsid w:val="001D6252"/>
    <w:rsid w:val="001D680A"/>
    <w:rsid w:val="001D6866"/>
    <w:rsid w:val="001E0528"/>
    <w:rsid w:val="001E0F17"/>
    <w:rsid w:val="001E16DB"/>
    <w:rsid w:val="001E1B59"/>
    <w:rsid w:val="001E22C3"/>
    <w:rsid w:val="001E24E4"/>
    <w:rsid w:val="001E29A6"/>
    <w:rsid w:val="001E3B91"/>
    <w:rsid w:val="001E3C2E"/>
    <w:rsid w:val="001E4509"/>
    <w:rsid w:val="001E54A2"/>
    <w:rsid w:val="001E5A91"/>
    <w:rsid w:val="001E6D19"/>
    <w:rsid w:val="001E79B7"/>
    <w:rsid w:val="001E7CFF"/>
    <w:rsid w:val="001F0054"/>
    <w:rsid w:val="001F044D"/>
    <w:rsid w:val="001F0B09"/>
    <w:rsid w:val="001F1280"/>
    <w:rsid w:val="001F133F"/>
    <w:rsid w:val="001F252C"/>
    <w:rsid w:val="001F2CFC"/>
    <w:rsid w:val="001F2F43"/>
    <w:rsid w:val="001F40E8"/>
    <w:rsid w:val="001F4634"/>
    <w:rsid w:val="001F7167"/>
    <w:rsid w:val="001F76CC"/>
    <w:rsid w:val="001F78A1"/>
    <w:rsid w:val="001F7E74"/>
    <w:rsid w:val="002002AB"/>
    <w:rsid w:val="002002E8"/>
    <w:rsid w:val="002007DF"/>
    <w:rsid w:val="00200941"/>
    <w:rsid w:val="002016FC"/>
    <w:rsid w:val="002019E6"/>
    <w:rsid w:val="00201F01"/>
    <w:rsid w:val="0020318B"/>
    <w:rsid w:val="00203ADE"/>
    <w:rsid w:val="0020436A"/>
    <w:rsid w:val="00204457"/>
    <w:rsid w:val="002045F9"/>
    <w:rsid w:val="00205D04"/>
    <w:rsid w:val="00206E5F"/>
    <w:rsid w:val="00207627"/>
    <w:rsid w:val="002076A1"/>
    <w:rsid w:val="002078C1"/>
    <w:rsid w:val="00207B6D"/>
    <w:rsid w:val="00207DBC"/>
    <w:rsid w:val="00207F4F"/>
    <w:rsid w:val="00210770"/>
    <w:rsid w:val="002107AC"/>
    <w:rsid w:val="00210CC3"/>
    <w:rsid w:val="0021182E"/>
    <w:rsid w:val="002118CC"/>
    <w:rsid w:val="00211A2E"/>
    <w:rsid w:val="00211A37"/>
    <w:rsid w:val="00212BDC"/>
    <w:rsid w:val="00214284"/>
    <w:rsid w:val="0021434B"/>
    <w:rsid w:val="00214457"/>
    <w:rsid w:val="00214E46"/>
    <w:rsid w:val="00215784"/>
    <w:rsid w:val="00215AAE"/>
    <w:rsid w:val="00215BB9"/>
    <w:rsid w:val="00215D41"/>
    <w:rsid w:val="00216871"/>
    <w:rsid w:val="00216EB8"/>
    <w:rsid w:val="0022067A"/>
    <w:rsid w:val="00220B41"/>
    <w:rsid w:val="00220E54"/>
    <w:rsid w:val="00220FD8"/>
    <w:rsid w:val="00221BB9"/>
    <w:rsid w:val="00223175"/>
    <w:rsid w:val="002232BD"/>
    <w:rsid w:val="00223622"/>
    <w:rsid w:val="0022393F"/>
    <w:rsid w:val="0022538E"/>
    <w:rsid w:val="002253D2"/>
    <w:rsid w:val="00230396"/>
    <w:rsid w:val="00230BAE"/>
    <w:rsid w:val="00230EBE"/>
    <w:rsid w:val="0023114E"/>
    <w:rsid w:val="00231176"/>
    <w:rsid w:val="002314CB"/>
    <w:rsid w:val="0023278C"/>
    <w:rsid w:val="00232F79"/>
    <w:rsid w:val="00233529"/>
    <w:rsid w:val="00233679"/>
    <w:rsid w:val="00233A1A"/>
    <w:rsid w:val="00233A20"/>
    <w:rsid w:val="00234147"/>
    <w:rsid w:val="00234334"/>
    <w:rsid w:val="00234721"/>
    <w:rsid w:val="002347E5"/>
    <w:rsid w:val="00234C21"/>
    <w:rsid w:val="0023588B"/>
    <w:rsid w:val="00236759"/>
    <w:rsid w:val="00236DB1"/>
    <w:rsid w:val="00237236"/>
    <w:rsid w:val="002373A8"/>
    <w:rsid w:val="00237B36"/>
    <w:rsid w:val="00241B81"/>
    <w:rsid w:val="00241E51"/>
    <w:rsid w:val="002439FB"/>
    <w:rsid w:val="00243DDC"/>
    <w:rsid w:val="0024550A"/>
    <w:rsid w:val="00245C48"/>
    <w:rsid w:val="00245D13"/>
    <w:rsid w:val="00247F9B"/>
    <w:rsid w:val="0025023E"/>
    <w:rsid w:val="00252E38"/>
    <w:rsid w:val="002537AE"/>
    <w:rsid w:val="00255875"/>
    <w:rsid w:val="00256276"/>
    <w:rsid w:val="00256365"/>
    <w:rsid w:val="00256F77"/>
    <w:rsid w:val="00260788"/>
    <w:rsid w:val="00260AA8"/>
    <w:rsid w:val="00260BA6"/>
    <w:rsid w:val="002616FB"/>
    <w:rsid w:val="00261A03"/>
    <w:rsid w:val="00261AB9"/>
    <w:rsid w:val="00261BCC"/>
    <w:rsid w:val="00261E63"/>
    <w:rsid w:val="00262CA7"/>
    <w:rsid w:val="00262DDA"/>
    <w:rsid w:val="00263896"/>
    <w:rsid w:val="00263EDA"/>
    <w:rsid w:val="00265352"/>
    <w:rsid w:val="00265730"/>
    <w:rsid w:val="00265AA7"/>
    <w:rsid w:val="0026649A"/>
    <w:rsid w:val="00266F46"/>
    <w:rsid w:val="002670FD"/>
    <w:rsid w:val="00267C4A"/>
    <w:rsid w:val="00267E9B"/>
    <w:rsid w:val="00270A22"/>
    <w:rsid w:val="00270EC3"/>
    <w:rsid w:val="002710EF"/>
    <w:rsid w:val="00271F9C"/>
    <w:rsid w:val="00272762"/>
    <w:rsid w:val="002727F6"/>
    <w:rsid w:val="00273086"/>
    <w:rsid w:val="00273349"/>
    <w:rsid w:val="00274452"/>
    <w:rsid w:val="00274759"/>
    <w:rsid w:val="00274C84"/>
    <w:rsid w:val="00275D99"/>
    <w:rsid w:val="002768FF"/>
    <w:rsid w:val="00276A21"/>
    <w:rsid w:val="00276C7C"/>
    <w:rsid w:val="00276D38"/>
    <w:rsid w:val="00281E29"/>
    <w:rsid w:val="002824C2"/>
    <w:rsid w:val="00282E04"/>
    <w:rsid w:val="00282F3D"/>
    <w:rsid w:val="002848C6"/>
    <w:rsid w:val="00284997"/>
    <w:rsid w:val="00286864"/>
    <w:rsid w:val="00286EE7"/>
    <w:rsid w:val="00287064"/>
    <w:rsid w:val="0029003E"/>
    <w:rsid w:val="002902B4"/>
    <w:rsid w:val="002909FB"/>
    <w:rsid w:val="00290BB5"/>
    <w:rsid w:val="00291144"/>
    <w:rsid w:val="00291358"/>
    <w:rsid w:val="00291F2F"/>
    <w:rsid w:val="00291FF1"/>
    <w:rsid w:val="00292575"/>
    <w:rsid w:val="00293F5B"/>
    <w:rsid w:val="00294952"/>
    <w:rsid w:val="002968E1"/>
    <w:rsid w:val="00296B2D"/>
    <w:rsid w:val="00297152"/>
    <w:rsid w:val="002972B1"/>
    <w:rsid w:val="0029762A"/>
    <w:rsid w:val="002A088F"/>
    <w:rsid w:val="002A0908"/>
    <w:rsid w:val="002A1430"/>
    <w:rsid w:val="002A1481"/>
    <w:rsid w:val="002A23E3"/>
    <w:rsid w:val="002A3DDB"/>
    <w:rsid w:val="002A4206"/>
    <w:rsid w:val="002A5F8D"/>
    <w:rsid w:val="002A6318"/>
    <w:rsid w:val="002A6381"/>
    <w:rsid w:val="002A7485"/>
    <w:rsid w:val="002B18B0"/>
    <w:rsid w:val="002B2138"/>
    <w:rsid w:val="002B3957"/>
    <w:rsid w:val="002B4676"/>
    <w:rsid w:val="002B48D0"/>
    <w:rsid w:val="002B498D"/>
    <w:rsid w:val="002B5A93"/>
    <w:rsid w:val="002B5BAD"/>
    <w:rsid w:val="002B5CEB"/>
    <w:rsid w:val="002B5E9D"/>
    <w:rsid w:val="002B5F4D"/>
    <w:rsid w:val="002B62EF"/>
    <w:rsid w:val="002B687B"/>
    <w:rsid w:val="002B6A5E"/>
    <w:rsid w:val="002B6C0B"/>
    <w:rsid w:val="002B6DAA"/>
    <w:rsid w:val="002B6F63"/>
    <w:rsid w:val="002B7D9F"/>
    <w:rsid w:val="002C0110"/>
    <w:rsid w:val="002C059D"/>
    <w:rsid w:val="002C1327"/>
    <w:rsid w:val="002C15BB"/>
    <w:rsid w:val="002C1636"/>
    <w:rsid w:val="002C4175"/>
    <w:rsid w:val="002C47D2"/>
    <w:rsid w:val="002C4CCA"/>
    <w:rsid w:val="002C4D7D"/>
    <w:rsid w:val="002C5105"/>
    <w:rsid w:val="002C7AEA"/>
    <w:rsid w:val="002D02FF"/>
    <w:rsid w:val="002D0547"/>
    <w:rsid w:val="002D14D1"/>
    <w:rsid w:val="002D1719"/>
    <w:rsid w:val="002D223C"/>
    <w:rsid w:val="002D2465"/>
    <w:rsid w:val="002D28DE"/>
    <w:rsid w:val="002D3C9B"/>
    <w:rsid w:val="002D4210"/>
    <w:rsid w:val="002D5268"/>
    <w:rsid w:val="002D5644"/>
    <w:rsid w:val="002D5A2B"/>
    <w:rsid w:val="002D5FE0"/>
    <w:rsid w:val="002D6302"/>
    <w:rsid w:val="002D6D9A"/>
    <w:rsid w:val="002D71FD"/>
    <w:rsid w:val="002D798B"/>
    <w:rsid w:val="002D7FBF"/>
    <w:rsid w:val="002E0261"/>
    <w:rsid w:val="002E06AC"/>
    <w:rsid w:val="002E108C"/>
    <w:rsid w:val="002E2627"/>
    <w:rsid w:val="002E3355"/>
    <w:rsid w:val="002E35E3"/>
    <w:rsid w:val="002E45BC"/>
    <w:rsid w:val="002E4C65"/>
    <w:rsid w:val="002E52F2"/>
    <w:rsid w:val="002E55B7"/>
    <w:rsid w:val="002E5E35"/>
    <w:rsid w:val="002E5E93"/>
    <w:rsid w:val="002F103C"/>
    <w:rsid w:val="002F10A8"/>
    <w:rsid w:val="002F2A99"/>
    <w:rsid w:val="002F324D"/>
    <w:rsid w:val="002F3AD4"/>
    <w:rsid w:val="002F436C"/>
    <w:rsid w:val="002F4EFD"/>
    <w:rsid w:val="002F5A02"/>
    <w:rsid w:val="002F5B1E"/>
    <w:rsid w:val="002F5E28"/>
    <w:rsid w:val="002F7579"/>
    <w:rsid w:val="002F7877"/>
    <w:rsid w:val="00300E14"/>
    <w:rsid w:val="00301854"/>
    <w:rsid w:val="00302168"/>
    <w:rsid w:val="003026F0"/>
    <w:rsid w:val="00303C07"/>
    <w:rsid w:val="00303C5C"/>
    <w:rsid w:val="00303E69"/>
    <w:rsid w:val="0030587E"/>
    <w:rsid w:val="00305E29"/>
    <w:rsid w:val="003064A5"/>
    <w:rsid w:val="003068DA"/>
    <w:rsid w:val="00306D35"/>
    <w:rsid w:val="00306E96"/>
    <w:rsid w:val="0030700C"/>
    <w:rsid w:val="00307CDD"/>
    <w:rsid w:val="0031018E"/>
    <w:rsid w:val="003103E3"/>
    <w:rsid w:val="00310A12"/>
    <w:rsid w:val="00310A77"/>
    <w:rsid w:val="00314C81"/>
    <w:rsid w:val="00314CED"/>
    <w:rsid w:val="00314D14"/>
    <w:rsid w:val="0031554B"/>
    <w:rsid w:val="003157AA"/>
    <w:rsid w:val="00315D5B"/>
    <w:rsid w:val="00316B7F"/>
    <w:rsid w:val="00316C05"/>
    <w:rsid w:val="00316D38"/>
    <w:rsid w:val="00316EC4"/>
    <w:rsid w:val="003171B1"/>
    <w:rsid w:val="00317436"/>
    <w:rsid w:val="00321C3C"/>
    <w:rsid w:val="00322257"/>
    <w:rsid w:val="00322D47"/>
    <w:rsid w:val="00323510"/>
    <w:rsid w:val="00325665"/>
    <w:rsid w:val="003262A0"/>
    <w:rsid w:val="00326B2E"/>
    <w:rsid w:val="003271C6"/>
    <w:rsid w:val="003273B4"/>
    <w:rsid w:val="00327448"/>
    <w:rsid w:val="0032753F"/>
    <w:rsid w:val="0033018F"/>
    <w:rsid w:val="003303E5"/>
    <w:rsid w:val="00330523"/>
    <w:rsid w:val="0033071E"/>
    <w:rsid w:val="00331305"/>
    <w:rsid w:val="00331543"/>
    <w:rsid w:val="0033156D"/>
    <w:rsid w:val="00331906"/>
    <w:rsid w:val="00332AAD"/>
    <w:rsid w:val="00332BC5"/>
    <w:rsid w:val="00333210"/>
    <w:rsid w:val="00333A3B"/>
    <w:rsid w:val="003358D9"/>
    <w:rsid w:val="00335ED2"/>
    <w:rsid w:val="0033605F"/>
    <w:rsid w:val="00337F8D"/>
    <w:rsid w:val="0034031E"/>
    <w:rsid w:val="00340428"/>
    <w:rsid w:val="00340A76"/>
    <w:rsid w:val="00341EB4"/>
    <w:rsid w:val="003431A9"/>
    <w:rsid w:val="0034334D"/>
    <w:rsid w:val="00343E46"/>
    <w:rsid w:val="0034454A"/>
    <w:rsid w:val="00344760"/>
    <w:rsid w:val="00344BF7"/>
    <w:rsid w:val="00344EF7"/>
    <w:rsid w:val="00345240"/>
    <w:rsid w:val="003459E8"/>
    <w:rsid w:val="00345CAF"/>
    <w:rsid w:val="0034756A"/>
    <w:rsid w:val="003512D1"/>
    <w:rsid w:val="0035241A"/>
    <w:rsid w:val="003532BE"/>
    <w:rsid w:val="00353943"/>
    <w:rsid w:val="003545AC"/>
    <w:rsid w:val="0035551B"/>
    <w:rsid w:val="00355618"/>
    <w:rsid w:val="00355D21"/>
    <w:rsid w:val="0035664F"/>
    <w:rsid w:val="00356AC1"/>
    <w:rsid w:val="00356EF4"/>
    <w:rsid w:val="00357383"/>
    <w:rsid w:val="003573DD"/>
    <w:rsid w:val="00357CFD"/>
    <w:rsid w:val="003602E3"/>
    <w:rsid w:val="0036131D"/>
    <w:rsid w:val="003620B7"/>
    <w:rsid w:val="00363935"/>
    <w:rsid w:val="00363BAC"/>
    <w:rsid w:val="003641FC"/>
    <w:rsid w:val="00364505"/>
    <w:rsid w:val="00364EB6"/>
    <w:rsid w:val="00365CD0"/>
    <w:rsid w:val="0036687F"/>
    <w:rsid w:val="00366C8A"/>
    <w:rsid w:val="00367041"/>
    <w:rsid w:val="003673C2"/>
    <w:rsid w:val="0036792D"/>
    <w:rsid w:val="00370DC4"/>
    <w:rsid w:val="003710A7"/>
    <w:rsid w:val="003717AE"/>
    <w:rsid w:val="00371A9E"/>
    <w:rsid w:val="00371EF3"/>
    <w:rsid w:val="003722C1"/>
    <w:rsid w:val="0037273C"/>
    <w:rsid w:val="003728D1"/>
    <w:rsid w:val="00373F9B"/>
    <w:rsid w:val="0037402F"/>
    <w:rsid w:val="003744C6"/>
    <w:rsid w:val="00374AD7"/>
    <w:rsid w:val="0037506B"/>
    <w:rsid w:val="00375DAC"/>
    <w:rsid w:val="0037628C"/>
    <w:rsid w:val="0037656E"/>
    <w:rsid w:val="0037722A"/>
    <w:rsid w:val="00377429"/>
    <w:rsid w:val="00380091"/>
    <w:rsid w:val="0038016A"/>
    <w:rsid w:val="00380776"/>
    <w:rsid w:val="00380FAE"/>
    <w:rsid w:val="003817CC"/>
    <w:rsid w:val="0038223F"/>
    <w:rsid w:val="003825A2"/>
    <w:rsid w:val="00383347"/>
    <w:rsid w:val="00383A8E"/>
    <w:rsid w:val="00383C4F"/>
    <w:rsid w:val="00384025"/>
    <w:rsid w:val="003840AD"/>
    <w:rsid w:val="00384A9E"/>
    <w:rsid w:val="00384BF0"/>
    <w:rsid w:val="00385749"/>
    <w:rsid w:val="00385A56"/>
    <w:rsid w:val="00387DE2"/>
    <w:rsid w:val="00390DEB"/>
    <w:rsid w:val="00391153"/>
    <w:rsid w:val="003920BA"/>
    <w:rsid w:val="00393165"/>
    <w:rsid w:val="003933B9"/>
    <w:rsid w:val="00393797"/>
    <w:rsid w:val="003949E3"/>
    <w:rsid w:val="00394CF1"/>
    <w:rsid w:val="0039590F"/>
    <w:rsid w:val="00395A1D"/>
    <w:rsid w:val="00396976"/>
    <w:rsid w:val="00396CC0"/>
    <w:rsid w:val="00397683"/>
    <w:rsid w:val="003A0223"/>
    <w:rsid w:val="003A03F5"/>
    <w:rsid w:val="003A284C"/>
    <w:rsid w:val="003A2946"/>
    <w:rsid w:val="003A2AFD"/>
    <w:rsid w:val="003A301B"/>
    <w:rsid w:val="003A3A52"/>
    <w:rsid w:val="003A3AA4"/>
    <w:rsid w:val="003A3F1F"/>
    <w:rsid w:val="003A48B3"/>
    <w:rsid w:val="003A5425"/>
    <w:rsid w:val="003A55BE"/>
    <w:rsid w:val="003A5AA8"/>
    <w:rsid w:val="003A5CBE"/>
    <w:rsid w:val="003A66BB"/>
    <w:rsid w:val="003A6A2B"/>
    <w:rsid w:val="003A6BB5"/>
    <w:rsid w:val="003A76FE"/>
    <w:rsid w:val="003A7BD0"/>
    <w:rsid w:val="003B0CB3"/>
    <w:rsid w:val="003B0E3D"/>
    <w:rsid w:val="003B10DD"/>
    <w:rsid w:val="003B1CCB"/>
    <w:rsid w:val="003B1CDC"/>
    <w:rsid w:val="003B2413"/>
    <w:rsid w:val="003B2D48"/>
    <w:rsid w:val="003B3038"/>
    <w:rsid w:val="003B4633"/>
    <w:rsid w:val="003B4730"/>
    <w:rsid w:val="003B5122"/>
    <w:rsid w:val="003B552C"/>
    <w:rsid w:val="003B559A"/>
    <w:rsid w:val="003B5849"/>
    <w:rsid w:val="003B5CF3"/>
    <w:rsid w:val="003B5DC9"/>
    <w:rsid w:val="003B5EAB"/>
    <w:rsid w:val="003B605C"/>
    <w:rsid w:val="003B62E4"/>
    <w:rsid w:val="003B65AC"/>
    <w:rsid w:val="003B66AB"/>
    <w:rsid w:val="003B70CE"/>
    <w:rsid w:val="003B7BC7"/>
    <w:rsid w:val="003C07A7"/>
    <w:rsid w:val="003C0845"/>
    <w:rsid w:val="003C0B09"/>
    <w:rsid w:val="003C21A0"/>
    <w:rsid w:val="003C276D"/>
    <w:rsid w:val="003C3935"/>
    <w:rsid w:val="003C4385"/>
    <w:rsid w:val="003C52B1"/>
    <w:rsid w:val="003C641E"/>
    <w:rsid w:val="003C6A13"/>
    <w:rsid w:val="003D307B"/>
    <w:rsid w:val="003D3209"/>
    <w:rsid w:val="003D36EF"/>
    <w:rsid w:val="003D3BDB"/>
    <w:rsid w:val="003D4490"/>
    <w:rsid w:val="003D6C02"/>
    <w:rsid w:val="003D7429"/>
    <w:rsid w:val="003D7F80"/>
    <w:rsid w:val="003E0578"/>
    <w:rsid w:val="003E267A"/>
    <w:rsid w:val="003E35A8"/>
    <w:rsid w:val="003E3720"/>
    <w:rsid w:val="003E3DA8"/>
    <w:rsid w:val="003E4170"/>
    <w:rsid w:val="003E49E3"/>
    <w:rsid w:val="003E5320"/>
    <w:rsid w:val="003E69C2"/>
    <w:rsid w:val="003E755B"/>
    <w:rsid w:val="003F01EB"/>
    <w:rsid w:val="003F0877"/>
    <w:rsid w:val="003F0EC0"/>
    <w:rsid w:val="003F1B18"/>
    <w:rsid w:val="003F201F"/>
    <w:rsid w:val="003F27B9"/>
    <w:rsid w:val="003F3690"/>
    <w:rsid w:val="003F3C80"/>
    <w:rsid w:val="003F42DC"/>
    <w:rsid w:val="003F4D28"/>
    <w:rsid w:val="003F5E51"/>
    <w:rsid w:val="003F788C"/>
    <w:rsid w:val="00400619"/>
    <w:rsid w:val="00400828"/>
    <w:rsid w:val="00400BB4"/>
    <w:rsid w:val="00400C14"/>
    <w:rsid w:val="0040122B"/>
    <w:rsid w:val="00402E54"/>
    <w:rsid w:val="0040345B"/>
    <w:rsid w:val="0040384C"/>
    <w:rsid w:val="0040394C"/>
    <w:rsid w:val="004040CA"/>
    <w:rsid w:val="00404354"/>
    <w:rsid w:val="00404381"/>
    <w:rsid w:val="00410355"/>
    <w:rsid w:val="00410D68"/>
    <w:rsid w:val="0041117C"/>
    <w:rsid w:val="004117AD"/>
    <w:rsid w:val="00411E39"/>
    <w:rsid w:val="004136FE"/>
    <w:rsid w:val="004137E1"/>
    <w:rsid w:val="0041479A"/>
    <w:rsid w:val="0041480C"/>
    <w:rsid w:val="00414B1C"/>
    <w:rsid w:val="00417867"/>
    <w:rsid w:val="00417F7C"/>
    <w:rsid w:val="004209F4"/>
    <w:rsid w:val="00421585"/>
    <w:rsid w:val="0042470B"/>
    <w:rsid w:val="00425AC0"/>
    <w:rsid w:val="00426A1F"/>
    <w:rsid w:val="00426F4E"/>
    <w:rsid w:val="00427138"/>
    <w:rsid w:val="00430B75"/>
    <w:rsid w:val="00430BF6"/>
    <w:rsid w:val="0043160D"/>
    <w:rsid w:val="00431629"/>
    <w:rsid w:val="00431630"/>
    <w:rsid w:val="004316B4"/>
    <w:rsid w:val="0043210C"/>
    <w:rsid w:val="00433CF9"/>
    <w:rsid w:val="00433D07"/>
    <w:rsid w:val="00435263"/>
    <w:rsid w:val="004352CE"/>
    <w:rsid w:val="00435332"/>
    <w:rsid w:val="00435493"/>
    <w:rsid w:val="0043578D"/>
    <w:rsid w:val="00436625"/>
    <w:rsid w:val="00436BA2"/>
    <w:rsid w:val="004372DE"/>
    <w:rsid w:val="00437863"/>
    <w:rsid w:val="00437B58"/>
    <w:rsid w:val="00440BAB"/>
    <w:rsid w:val="0044149F"/>
    <w:rsid w:val="00441C40"/>
    <w:rsid w:val="0044298F"/>
    <w:rsid w:val="004430EB"/>
    <w:rsid w:val="004431CB"/>
    <w:rsid w:val="00443A5C"/>
    <w:rsid w:val="00444694"/>
    <w:rsid w:val="0044523B"/>
    <w:rsid w:val="00445322"/>
    <w:rsid w:val="00446332"/>
    <w:rsid w:val="004463EC"/>
    <w:rsid w:val="00447BC7"/>
    <w:rsid w:val="00450B90"/>
    <w:rsid w:val="00450D51"/>
    <w:rsid w:val="00451721"/>
    <w:rsid w:val="00451847"/>
    <w:rsid w:val="004523AB"/>
    <w:rsid w:val="00452BED"/>
    <w:rsid w:val="004535AC"/>
    <w:rsid w:val="00453DD9"/>
    <w:rsid w:val="00454E1C"/>
    <w:rsid w:val="00455036"/>
    <w:rsid w:val="00455B21"/>
    <w:rsid w:val="0045674E"/>
    <w:rsid w:val="00456AF8"/>
    <w:rsid w:val="00457ACE"/>
    <w:rsid w:val="00466007"/>
    <w:rsid w:val="0046652C"/>
    <w:rsid w:val="00466692"/>
    <w:rsid w:val="00466707"/>
    <w:rsid w:val="004667CF"/>
    <w:rsid w:val="00466A1C"/>
    <w:rsid w:val="00467145"/>
    <w:rsid w:val="00467A89"/>
    <w:rsid w:val="004700CE"/>
    <w:rsid w:val="004703FC"/>
    <w:rsid w:val="00470B84"/>
    <w:rsid w:val="004711B6"/>
    <w:rsid w:val="00471248"/>
    <w:rsid w:val="004715F2"/>
    <w:rsid w:val="004725AF"/>
    <w:rsid w:val="004737C5"/>
    <w:rsid w:val="00474092"/>
    <w:rsid w:val="00474658"/>
    <w:rsid w:val="004747CB"/>
    <w:rsid w:val="00475046"/>
    <w:rsid w:val="0047628A"/>
    <w:rsid w:val="0047674B"/>
    <w:rsid w:val="00476B2B"/>
    <w:rsid w:val="004770B5"/>
    <w:rsid w:val="004773E0"/>
    <w:rsid w:val="0048030E"/>
    <w:rsid w:val="0048195E"/>
    <w:rsid w:val="00481F97"/>
    <w:rsid w:val="004824A0"/>
    <w:rsid w:val="004826D6"/>
    <w:rsid w:val="00482AB1"/>
    <w:rsid w:val="00483F05"/>
    <w:rsid w:val="00485020"/>
    <w:rsid w:val="00485142"/>
    <w:rsid w:val="004852D5"/>
    <w:rsid w:val="00485F44"/>
    <w:rsid w:val="00485F7D"/>
    <w:rsid w:val="004861FB"/>
    <w:rsid w:val="0048676D"/>
    <w:rsid w:val="00486E6F"/>
    <w:rsid w:val="00490093"/>
    <w:rsid w:val="00490155"/>
    <w:rsid w:val="00491721"/>
    <w:rsid w:val="00491D6C"/>
    <w:rsid w:val="00492F14"/>
    <w:rsid w:val="004932CD"/>
    <w:rsid w:val="00493456"/>
    <w:rsid w:val="004937AF"/>
    <w:rsid w:val="004939BD"/>
    <w:rsid w:val="00493B49"/>
    <w:rsid w:val="00493D05"/>
    <w:rsid w:val="004955D8"/>
    <w:rsid w:val="00496E9C"/>
    <w:rsid w:val="00497348"/>
    <w:rsid w:val="004A02AE"/>
    <w:rsid w:val="004A20F7"/>
    <w:rsid w:val="004A2982"/>
    <w:rsid w:val="004A3887"/>
    <w:rsid w:val="004A4459"/>
    <w:rsid w:val="004A4956"/>
    <w:rsid w:val="004A49E9"/>
    <w:rsid w:val="004A5C35"/>
    <w:rsid w:val="004A73A9"/>
    <w:rsid w:val="004A7DA9"/>
    <w:rsid w:val="004B01B3"/>
    <w:rsid w:val="004B0324"/>
    <w:rsid w:val="004B0E1F"/>
    <w:rsid w:val="004B2033"/>
    <w:rsid w:val="004B24FC"/>
    <w:rsid w:val="004B2857"/>
    <w:rsid w:val="004B297B"/>
    <w:rsid w:val="004B2C4E"/>
    <w:rsid w:val="004B3416"/>
    <w:rsid w:val="004B372E"/>
    <w:rsid w:val="004B631D"/>
    <w:rsid w:val="004C0148"/>
    <w:rsid w:val="004C09EA"/>
    <w:rsid w:val="004C0A93"/>
    <w:rsid w:val="004C1404"/>
    <w:rsid w:val="004C1647"/>
    <w:rsid w:val="004C192D"/>
    <w:rsid w:val="004C1D63"/>
    <w:rsid w:val="004C246B"/>
    <w:rsid w:val="004C25B3"/>
    <w:rsid w:val="004C2DC8"/>
    <w:rsid w:val="004C2E67"/>
    <w:rsid w:val="004C32AA"/>
    <w:rsid w:val="004C3BB2"/>
    <w:rsid w:val="004C502B"/>
    <w:rsid w:val="004C54C9"/>
    <w:rsid w:val="004C5A25"/>
    <w:rsid w:val="004C5B7F"/>
    <w:rsid w:val="004C5EEC"/>
    <w:rsid w:val="004C6109"/>
    <w:rsid w:val="004C6757"/>
    <w:rsid w:val="004C72B3"/>
    <w:rsid w:val="004D0B42"/>
    <w:rsid w:val="004D1BD9"/>
    <w:rsid w:val="004D2762"/>
    <w:rsid w:val="004D4D51"/>
    <w:rsid w:val="004D54CF"/>
    <w:rsid w:val="004D5BE7"/>
    <w:rsid w:val="004D6060"/>
    <w:rsid w:val="004D6334"/>
    <w:rsid w:val="004D65CD"/>
    <w:rsid w:val="004D7457"/>
    <w:rsid w:val="004E09B3"/>
    <w:rsid w:val="004E155E"/>
    <w:rsid w:val="004E18B2"/>
    <w:rsid w:val="004E26DF"/>
    <w:rsid w:val="004E2A4E"/>
    <w:rsid w:val="004E2EA4"/>
    <w:rsid w:val="004E2F1F"/>
    <w:rsid w:val="004E4744"/>
    <w:rsid w:val="004E51E3"/>
    <w:rsid w:val="004E5E82"/>
    <w:rsid w:val="004E62F9"/>
    <w:rsid w:val="004E6447"/>
    <w:rsid w:val="004E6501"/>
    <w:rsid w:val="004E67D4"/>
    <w:rsid w:val="004E7999"/>
    <w:rsid w:val="004F1047"/>
    <w:rsid w:val="004F1A5E"/>
    <w:rsid w:val="004F29B1"/>
    <w:rsid w:val="004F3530"/>
    <w:rsid w:val="004F5495"/>
    <w:rsid w:val="004F54C8"/>
    <w:rsid w:val="004F56CE"/>
    <w:rsid w:val="004F6140"/>
    <w:rsid w:val="004F65EB"/>
    <w:rsid w:val="004F6622"/>
    <w:rsid w:val="00500205"/>
    <w:rsid w:val="0050065C"/>
    <w:rsid w:val="00500DE0"/>
    <w:rsid w:val="00501DF4"/>
    <w:rsid w:val="0050243D"/>
    <w:rsid w:val="00502C8F"/>
    <w:rsid w:val="00505785"/>
    <w:rsid w:val="00505ACF"/>
    <w:rsid w:val="00505D29"/>
    <w:rsid w:val="0050798B"/>
    <w:rsid w:val="005101CA"/>
    <w:rsid w:val="00510770"/>
    <w:rsid w:val="00510E4E"/>
    <w:rsid w:val="00510F00"/>
    <w:rsid w:val="00511553"/>
    <w:rsid w:val="005122CC"/>
    <w:rsid w:val="0051242F"/>
    <w:rsid w:val="00512700"/>
    <w:rsid w:val="005127D2"/>
    <w:rsid w:val="005129B7"/>
    <w:rsid w:val="00512D8E"/>
    <w:rsid w:val="00512D9B"/>
    <w:rsid w:val="00513860"/>
    <w:rsid w:val="00516E24"/>
    <w:rsid w:val="00516EEC"/>
    <w:rsid w:val="005172D6"/>
    <w:rsid w:val="0051735D"/>
    <w:rsid w:val="00517C5F"/>
    <w:rsid w:val="00520387"/>
    <w:rsid w:val="005208A1"/>
    <w:rsid w:val="00520FFB"/>
    <w:rsid w:val="0052149C"/>
    <w:rsid w:val="00522ACA"/>
    <w:rsid w:val="00523D6D"/>
    <w:rsid w:val="00523FD3"/>
    <w:rsid w:val="0052458A"/>
    <w:rsid w:val="005245C9"/>
    <w:rsid w:val="0052478B"/>
    <w:rsid w:val="00524F10"/>
    <w:rsid w:val="00524F4A"/>
    <w:rsid w:val="005250BF"/>
    <w:rsid w:val="005251D0"/>
    <w:rsid w:val="00526C08"/>
    <w:rsid w:val="00527617"/>
    <w:rsid w:val="00527BEB"/>
    <w:rsid w:val="00527FD5"/>
    <w:rsid w:val="005306B5"/>
    <w:rsid w:val="005319E1"/>
    <w:rsid w:val="005328AA"/>
    <w:rsid w:val="0053367B"/>
    <w:rsid w:val="00533E9E"/>
    <w:rsid w:val="00534028"/>
    <w:rsid w:val="00534167"/>
    <w:rsid w:val="005344A9"/>
    <w:rsid w:val="00534C28"/>
    <w:rsid w:val="00535081"/>
    <w:rsid w:val="00535313"/>
    <w:rsid w:val="00535DC9"/>
    <w:rsid w:val="00536A2B"/>
    <w:rsid w:val="005370EA"/>
    <w:rsid w:val="00540010"/>
    <w:rsid w:val="0054028B"/>
    <w:rsid w:val="00540D47"/>
    <w:rsid w:val="0054196B"/>
    <w:rsid w:val="00541AFE"/>
    <w:rsid w:val="00541C87"/>
    <w:rsid w:val="00541DBB"/>
    <w:rsid w:val="00543721"/>
    <w:rsid w:val="0054390B"/>
    <w:rsid w:val="00544D75"/>
    <w:rsid w:val="0054507B"/>
    <w:rsid w:val="005454B7"/>
    <w:rsid w:val="00545BFA"/>
    <w:rsid w:val="00545C2E"/>
    <w:rsid w:val="00545EAB"/>
    <w:rsid w:val="00545ED3"/>
    <w:rsid w:val="00546C0E"/>
    <w:rsid w:val="0054747C"/>
    <w:rsid w:val="00550437"/>
    <w:rsid w:val="00550F37"/>
    <w:rsid w:val="00551727"/>
    <w:rsid w:val="00552FE7"/>
    <w:rsid w:val="00554631"/>
    <w:rsid w:val="00554963"/>
    <w:rsid w:val="00554A69"/>
    <w:rsid w:val="00555265"/>
    <w:rsid w:val="00555A99"/>
    <w:rsid w:val="00556098"/>
    <w:rsid w:val="005570AE"/>
    <w:rsid w:val="005602D3"/>
    <w:rsid w:val="00560511"/>
    <w:rsid w:val="00560621"/>
    <w:rsid w:val="005613A7"/>
    <w:rsid w:val="005617A4"/>
    <w:rsid w:val="00561CF3"/>
    <w:rsid w:val="00561F61"/>
    <w:rsid w:val="00562209"/>
    <w:rsid w:val="005622C7"/>
    <w:rsid w:val="005634CB"/>
    <w:rsid w:val="00563DBE"/>
    <w:rsid w:val="005644A1"/>
    <w:rsid w:val="005645B8"/>
    <w:rsid w:val="00564CFE"/>
    <w:rsid w:val="00565638"/>
    <w:rsid w:val="0056592F"/>
    <w:rsid w:val="00565938"/>
    <w:rsid w:val="00565AF3"/>
    <w:rsid w:val="00565BBC"/>
    <w:rsid w:val="00565CAA"/>
    <w:rsid w:val="005665AF"/>
    <w:rsid w:val="00567177"/>
    <w:rsid w:val="005674EB"/>
    <w:rsid w:val="00567510"/>
    <w:rsid w:val="005676D2"/>
    <w:rsid w:val="00567D1B"/>
    <w:rsid w:val="00570A35"/>
    <w:rsid w:val="00571B20"/>
    <w:rsid w:val="00572145"/>
    <w:rsid w:val="005723B5"/>
    <w:rsid w:val="00572780"/>
    <w:rsid w:val="0057299A"/>
    <w:rsid w:val="00572E64"/>
    <w:rsid w:val="00573BB4"/>
    <w:rsid w:val="00574792"/>
    <w:rsid w:val="00574857"/>
    <w:rsid w:val="00574902"/>
    <w:rsid w:val="00574975"/>
    <w:rsid w:val="00574997"/>
    <w:rsid w:val="00574B02"/>
    <w:rsid w:val="00574E29"/>
    <w:rsid w:val="005757FB"/>
    <w:rsid w:val="0057589A"/>
    <w:rsid w:val="00577B5B"/>
    <w:rsid w:val="00577E5C"/>
    <w:rsid w:val="0058129E"/>
    <w:rsid w:val="005821B1"/>
    <w:rsid w:val="00582221"/>
    <w:rsid w:val="00583BE3"/>
    <w:rsid w:val="00584A26"/>
    <w:rsid w:val="00585076"/>
    <w:rsid w:val="005854F2"/>
    <w:rsid w:val="005865ED"/>
    <w:rsid w:val="00586619"/>
    <w:rsid w:val="0058681E"/>
    <w:rsid w:val="00586DC6"/>
    <w:rsid w:val="00587038"/>
    <w:rsid w:val="00590387"/>
    <w:rsid w:val="005907B5"/>
    <w:rsid w:val="0059166C"/>
    <w:rsid w:val="00592AAF"/>
    <w:rsid w:val="005937A4"/>
    <w:rsid w:val="00593875"/>
    <w:rsid w:val="00593936"/>
    <w:rsid w:val="00593A21"/>
    <w:rsid w:val="00594C0C"/>
    <w:rsid w:val="005953EE"/>
    <w:rsid w:val="005963E1"/>
    <w:rsid w:val="0059640F"/>
    <w:rsid w:val="00596F3C"/>
    <w:rsid w:val="005972F3"/>
    <w:rsid w:val="00597CBF"/>
    <w:rsid w:val="00597D96"/>
    <w:rsid w:val="005A126C"/>
    <w:rsid w:val="005A173C"/>
    <w:rsid w:val="005A17E7"/>
    <w:rsid w:val="005A1AA8"/>
    <w:rsid w:val="005A2C02"/>
    <w:rsid w:val="005A30DF"/>
    <w:rsid w:val="005A3131"/>
    <w:rsid w:val="005A340E"/>
    <w:rsid w:val="005A4A1E"/>
    <w:rsid w:val="005A56B2"/>
    <w:rsid w:val="005B01A4"/>
    <w:rsid w:val="005B08AF"/>
    <w:rsid w:val="005B2C16"/>
    <w:rsid w:val="005B36FF"/>
    <w:rsid w:val="005B3A37"/>
    <w:rsid w:val="005B4A65"/>
    <w:rsid w:val="005B4CFC"/>
    <w:rsid w:val="005B5394"/>
    <w:rsid w:val="005B53F6"/>
    <w:rsid w:val="005B54A1"/>
    <w:rsid w:val="005B59B4"/>
    <w:rsid w:val="005B666D"/>
    <w:rsid w:val="005B751F"/>
    <w:rsid w:val="005B7795"/>
    <w:rsid w:val="005B7EC1"/>
    <w:rsid w:val="005C00C9"/>
    <w:rsid w:val="005C0E95"/>
    <w:rsid w:val="005C169F"/>
    <w:rsid w:val="005C265B"/>
    <w:rsid w:val="005C2D40"/>
    <w:rsid w:val="005C2F97"/>
    <w:rsid w:val="005C31A8"/>
    <w:rsid w:val="005C4769"/>
    <w:rsid w:val="005C56EC"/>
    <w:rsid w:val="005C5DC7"/>
    <w:rsid w:val="005C74EC"/>
    <w:rsid w:val="005C77A7"/>
    <w:rsid w:val="005D0694"/>
    <w:rsid w:val="005D2BCB"/>
    <w:rsid w:val="005D2C66"/>
    <w:rsid w:val="005D3053"/>
    <w:rsid w:val="005D382E"/>
    <w:rsid w:val="005D3F46"/>
    <w:rsid w:val="005D5A7E"/>
    <w:rsid w:val="005D5CAB"/>
    <w:rsid w:val="005D6C91"/>
    <w:rsid w:val="005D70DB"/>
    <w:rsid w:val="005D7801"/>
    <w:rsid w:val="005D7B67"/>
    <w:rsid w:val="005E0CA1"/>
    <w:rsid w:val="005E1355"/>
    <w:rsid w:val="005E1D69"/>
    <w:rsid w:val="005E1DB5"/>
    <w:rsid w:val="005E1EF7"/>
    <w:rsid w:val="005E228F"/>
    <w:rsid w:val="005E2B7A"/>
    <w:rsid w:val="005E42F5"/>
    <w:rsid w:val="005E4B0C"/>
    <w:rsid w:val="005E5C20"/>
    <w:rsid w:val="005E7C4B"/>
    <w:rsid w:val="005F09AB"/>
    <w:rsid w:val="005F0A7F"/>
    <w:rsid w:val="005F20EA"/>
    <w:rsid w:val="005F2AEE"/>
    <w:rsid w:val="005F35AC"/>
    <w:rsid w:val="005F3FB9"/>
    <w:rsid w:val="005F4620"/>
    <w:rsid w:val="005F4860"/>
    <w:rsid w:val="005F4A0E"/>
    <w:rsid w:val="005F4D16"/>
    <w:rsid w:val="005F58B8"/>
    <w:rsid w:val="00600CFA"/>
    <w:rsid w:val="00602926"/>
    <w:rsid w:val="006029D3"/>
    <w:rsid w:val="00603082"/>
    <w:rsid w:val="00603351"/>
    <w:rsid w:val="00603A77"/>
    <w:rsid w:val="00603F3E"/>
    <w:rsid w:val="0060409F"/>
    <w:rsid w:val="0060461B"/>
    <w:rsid w:val="00606C98"/>
    <w:rsid w:val="006073B6"/>
    <w:rsid w:val="0060745A"/>
    <w:rsid w:val="006075AE"/>
    <w:rsid w:val="00610312"/>
    <w:rsid w:val="0061133A"/>
    <w:rsid w:val="00611D59"/>
    <w:rsid w:val="006120A8"/>
    <w:rsid w:val="0061211B"/>
    <w:rsid w:val="006127AD"/>
    <w:rsid w:val="00613075"/>
    <w:rsid w:val="00613E7C"/>
    <w:rsid w:val="00613F05"/>
    <w:rsid w:val="00613F20"/>
    <w:rsid w:val="00614BCC"/>
    <w:rsid w:val="00614F75"/>
    <w:rsid w:val="0061576A"/>
    <w:rsid w:val="0061746A"/>
    <w:rsid w:val="00617736"/>
    <w:rsid w:val="0061779C"/>
    <w:rsid w:val="006205AC"/>
    <w:rsid w:val="006208E5"/>
    <w:rsid w:val="00621813"/>
    <w:rsid w:val="00621C6D"/>
    <w:rsid w:val="006220ED"/>
    <w:rsid w:val="0062281F"/>
    <w:rsid w:val="00622FA6"/>
    <w:rsid w:val="00623159"/>
    <w:rsid w:val="00623957"/>
    <w:rsid w:val="00624D8F"/>
    <w:rsid w:val="00625BC8"/>
    <w:rsid w:val="00626F58"/>
    <w:rsid w:val="006273B1"/>
    <w:rsid w:val="006274D3"/>
    <w:rsid w:val="00627A8D"/>
    <w:rsid w:val="00630713"/>
    <w:rsid w:val="00630BDA"/>
    <w:rsid w:val="00633AFF"/>
    <w:rsid w:val="00633C94"/>
    <w:rsid w:val="00633DF1"/>
    <w:rsid w:val="00634FA8"/>
    <w:rsid w:val="006356B0"/>
    <w:rsid w:val="00636133"/>
    <w:rsid w:val="00636D6C"/>
    <w:rsid w:val="00637689"/>
    <w:rsid w:val="00637C0D"/>
    <w:rsid w:val="00641AC3"/>
    <w:rsid w:val="00641E30"/>
    <w:rsid w:val="0064296C"/>
    <w:rsid w:val="006432EA"/>
    <w:rsid w:val="006435B7"/>
    <w:rsid w:val="006440C1"/>
    <w:rsid w:val="00644BC2"/>
    <w:rsid w:val="006458A1"/>
    <w:rsid w:val="00645BBA"/>
    <w:rsid w:val="006465CD"/>
    <w:rsid w:val="0064674C"/>
    <w:rsid w:val="00646CA1"/>
    <w:rsid w:val="00646E4A"/>
    <w:rsid w:val="00646E85"/>
    <w:rsid w:val="00647279"/>
    <w:rsid w:val="0064746E"/>
    <w:rsid w:val="006501F6"/>
    <w:rsid w:val="006509CD"/>
    <w:rsid w:val="00651D4D"/>
    <w:rsid w:val="00651DFF"/>
    <w:rsid w:val="006527E2"/>
    <w:rsid w:val="00653353"/>
    <w:rsid w:val="00653783"/>
    <w:rsid w:val="00653ADB"/>
    <w:rsid w:val="00653CA9"/>
    <w:rsid w:val="0065417B"/>
    <w:rsid w:val="0065488B"/>
    <w:rsid w:val="00654C86"/>
    <w:rsid w:val="0065573C"/>
    <w:rsid w:val="0065593D"/>
    <w:rsid w:val="00655AC5"/>
    <w:rsid w:val="00657023"/>
    <w:rsid w:val="006575DE"/>
    <w:rsid w:val="00657CA7"/>
    <w:rsid w:val="00657EDA"/>
    <w:rsid w:val="00660BDE"/>
    <w:rsid w:val="00660BF0"/>
    <w:rsid w:val="00661DC1"/>
    <w:rsid w:val="00662777"/>
    <w:rsid w:val="00663766"/>
    <w:rsid w:val="00664636"/>
    <w:rsid w:val="00665618"/>
    <w:rsid w:val="00665D73"/>
    <w:rsid w:val="00667D7C"/>
    <w:rsid w:val="006701F3"/>
    <w:rsid w:val="00670CFF"/>
    <w:rsid w:val="006711E9"/>
    <w:rsid w:val="00671288"/>
    <w:rsid w:val="00671A31"/>
    <w:rsid w:val="00671B70"/>
    <w:rsid w:val="00672629"/>
    <w:rsid w:val="00673E1C"/>
    <w:rsid w:val="00673F48"/>
    <w:rsid w:val="00674585"/>
    <w:rsid w:val="00674826"/>
    <w:rsid w:val="00675531"/>
    <w:rsid w:val="00676B1D"/>
    <w:rsid w:val="00677575"/>
    <w:rsid w:val="006804AD"/>
    <w:rsid w:val="006807BB"/>
    <w:rsid w:val="006819BA"/>
    <w:rsid w:val="00681C4B"/>
    <w:rsid w:val="0068292E"/>
    <w:rsid w:val="006833FD"/>
    <w:rsid w:val="00684883"/>
    <w:rsid w:val="00684CCF"/>
    <w:rsid w:val="00685535"/>
    <w:rsid w:val="006856A2"/>
    <w:rsid w:val="00685B59"/>
    <w:rsid w:val="006868E8"/>
    <w:rsid w:val="0068710A"/>
    <w:rsid w:val="006871D3"/>
    <w:rsid w:val="00687BA6"/>
    <w:rsid w:val="00687E0B"/>
    <w:rsid w:val="00687F70"/>
    <w:rsid w:val="006907E7"/>
    <w:rsid w:val="00690FBB"/>
    <w:rsid w:val="006911FB"/>
    <w:rsid w:val="00691743"/>
    <w:rsid w:val="00693509"/>
    <w:rsid w:val="00693E5D"/>
    <w:rsid w:val="006942E9"/>
    <w:rsid w:val="00694636"/>
    <w:rsid w:val="00694DC1"/>
    <w:rsid w:val="00694DEF"/>
    <w:rsid w:val="00694FD0"/>
    <w:rsid w:val="00695567"/>
    <w:rsid w:val="00695A0E"/>
    <w:rsid w:val="00695A4A"/>
    <w:rsid w:val="00695A9C"/>
    <w:rsid w:val="00696C1F"/>
    <w:rsid w:val="00696F9E"/>
    <w:rsid w:val="006975CA"/>
    <w:rsid w:val="0069768B"/>
    <w:rsid w:val="006976A8"/>
    <w:rsid w:val="006A028A"/>
    <w:rsid w:val="006A2BD7"/>
    <w:rsid w:val="006A2EE0"/>
    <w:rsid w:val="006A32BE"/>
    <w:rsid w:val="006A3607"/>
    <w:rsid w:val="006A372D"/>
    <w:rsid w:val="006A3BE1"/>
    <w:rsid w:val="006A3F47"/>
    <w:rsid w:val="006A428A"/>
    <w:rsid w:val="006A4981"/>
    <w:rsid w:val="006A60CF"/>
    <w:rsid w:val="006A6502"/>
    <w:rsid w:val="006B0B74"/>
    <w:rsid w:val="006B1B4E"/>
    <w:rsid w:val="006B1C02"/>
    <w:rsid w:val="006B1C71"/>
    <w:rsid w:val="006B2562"/>
    <w:rsid w:val="006B2915"/>
    <w:rsid w:val="006B29A1"/>
    <w:rsid w:val="006B3BCA"/>
    <w:rsid w:val="006B46AB"/>
    <w:rsid w:val="006B4C2C"/>
    <w:rsid w:val="006B513C"/>
    <w:rsid w:val="006B57FC"/>
    <w:rsid w:val="006B5A59"/>
    <w:rsid w:val="006B6545"/>
    <w:rsid w:val="006B6673"/>
    <w:rsid w:val="006B74F8"/>
    <w:rsid w:val="006C1578"/>
    <w:rsid w:val="006C169D"/>
    <w:rsid w:val="006C1E85"/>
    <w:rsid w:val="006C3347"/>
    <w:rsid w:val="006C3FA2"/>
    <w:rsid w:val="006C40AC"/>
    <w:rsid w:val="006C42CA"/>
    <w:rsid w:val="006C4A9D"/>
    <w:rsid w:val="006C4F82"/>
    <w:rsid w:val="006C5458"/>
    <w:rsid w:val="006C72DD"/>
    <w:rsid w:val="006C78F6"/>
    <w:rsid w:val="006C7C9A"/>
    <w:rsid w:val="006D0606"/>
    <w:rsid w:val="006D06CA"/>
    <w:rsid w:val="006D0DEE"/>
    <w:rsid w:val="006D109B"/>
    <w:rsid w:val="006D14D2"/>
    <w:rsid w:val="006D1DA7"/>
    <w:rsid w:val="006D2A45"/>
    <w:rsid w:val="006D4123"/>
    <w:rsid w:val="006D4C8F"/>
    <w:rsid w:val="006D5687"/>
    <w:rsid w:val="006D659B"/>
    <w:rsid w:val="006D6B68"/>
    <w:rsid w:val="006D6F10"/>
    <w:rsid w:val="006D75AA"/>
    <w:rsid w:val="006E20A4"/>
    <w:rsid w:val="006E2EC2"/>
    <w:rsid w:val="006E3B64"/>
    <w:rsid w:val="006E3E97"/>
    <w:rsid w:val="006E5595"/>
    <w:rsid w:val="006E6CE7"/>
    <w:rsid w:val="006F069E"/>
    <w:rsid w:val="006F185F"/>
    <w:rsid w:val="006F2C4A"/>
    <w:rsid w:val="006F32BC"/>
    <w:rsid w:val="006F46B2"/>
    <w:rsid w:val="006F4FEC"/>
    <w:rsid w:val="006F5A0E"/>
    <w:rsid w:val="006F5D7F"/>
    <w:rsid w:val="006F64DF"/>
    <w:rsid w:val="006F6A9D"/>
    <w:rsid w:val="006F7E85"/>
    <w:rsid w:val="0070089B"/>
    <w:rsid w:val="00701024"/>
    <w:rsid w:val="0070196F"/>
    <w:rsid w:val="00701CF5"/>
    <w:rsid w:val="00702D43"/>
    <w:rsid w:val="00702F8E"/>
    <w:rsid w:val="00703B4C"/>
    <w:rsid w:val="00703C47"/>
    <w:rsid w:val="00704114"/>
    <w:rsid w:val="00704B03"/>
    <w:rsid w:val="00705354"/>
    <w:rsid w:val="0070536C"/>
    <w:rsid w:val="0070625F"/>
    <w:rsid w:val="0070689F"/>
    <w:rsid w:val="007073B0"/>
    <w:rsid w:val="00707B87"/>
    <w:rsid w:val="0071015C"/>
    <w:rsid w:val="00710390"/>
    <w:rsid w:val="00710AA3"/>
    <w:rsid w:val="00710EC0"/>
    <w:rsid w:val="00711158"/>
    <w:rsid w:val="0071264B"/>
    <w:rsid w:val="00712FFF"/>
    <w:rsid w:val="00714355"/>
    <w:rsid w:val="00715034"/>
    <w:rsid w:val="00715239"/>
    <w:rsid w:val="00715732"/>
    <w:rsid w:val="00715987"/>
    <w:rsid w:val="00715BA6"/>
    <w:rsid w:val="0071604A"/>
    <w:rsid w:val="007173EE"/>
    <w:rsid w:val="007176EE"/>
    <w:rsid w:val="00717A1C"/>
    <w:rsid w:val="00717BD0"/>
    <w:rsid w:val="00717C59"/>
    <w:rsid w:val="00720316"/>
    <w:rsid w:val="007203A9"/>
    <w:rsid w:val="0072063C"/>
    <w:rsid w:val="007238C6"/>
    <w:rsid w:val="00723AEF"/>
    <w:rsid w:val="00725CAE"/>
    <w:rsid w:val="007262A7"/>
    <w:rsid w:val="00727432"/>
    <w:rsid w:val="00727D3D"/>
    <w:rsid w:val="007305A0"/>
    <w:rsid w:val="007309A9"/>
    <w:rsid w:val="00730B43"/>
    <w:rsid w:val="00730DC0"/>
    <w:rsid w:val="00730F9B"/>
    <w:rsid w:val="0073130F"/>
    <w:rsid w:val="00731F1F"/>
    <w:rsid w:val="00732CF3"/>
    <w:rsid w:val="0073320C"/>
    <w:rsid w:val="007339B7"/>
    <w:rsid w:val="00734447"/>
    <w:rsid w:val="007346A9"/>
    <w:rsid w:val="00735FFF"/>
    <w:rsid w:val="00736655"/>
    <w:rsid w:val="007369E5"/>
    <w:rsid w:val="0073718B"/>
    <w:rsid w:val="0073720F"/>
    <w:rsid w:val="00737A67"/>
    <w:rsid w:val="00737B76"/>
    <w:rsid w:val="00737D2B"/>
    <w:rsid w:val="007402BE"/>
    <w:rsid w:val="00740683"/>
    <w:rsid w:val="0074185B"/>
    <w:rsid w:val="00741E26"/>
    <w:rsid w:val="00742470"/>
    <w:rsid w:val="00744317"/>
    <w:rsid w:val="007453D5"/>
    <w:rsid w:val="00745B4B"/>
    <w:rsid w:val="00746043"/>
    <w:rsid w:val="00746752"/>
    <w:rsid w:val="00746D29"/>
    <w:rsid w:val="00746DC2"/>
    <w:rsid w:val="00747560"/>
    <w:rsid w:val="00747E62"/>
    <w:rsid w:val="00752945"/>
    <w:rsid w:val="00753694"/>
    <w:rsid w:val="0075466E"/>
    <w:rsid w:val="007548DF"/>
    <w:rsid w:val="00754AF0"/>
    <w:rsid w:val="00754B8D"/>
    <w:rsid w:val="00754E99"/>
    <w:rsid w:val="00754F66"/>
    <w:rsid w:val="00755460"/>
    <w:rsid w:val="0075552C"/>
    <w:rsid w:val="00755765"/>
    <w:rsid w:val="00756AD1"/>
    <w:rsid w:val="00757172"/>
    <w:rsid w:val="00760DA7"/>
    <w:rsid w:val="00761CEA"/>
    <w:rsid w:val="0076288B"/>
    <w:rsid w:val="0076394C"/>
    <w:rsid w:val="00763E6E"/>
    <w:rsid w:val="00763E70"/>
    <w:rsid w:val="0076414C"/>
    <w:rsid w:val="00766FCB"/>
    <w:rsid w:val="00767DEE"/>
    <w:rsid w:val="00770293"/>
    <w:rsid w:val="00770295"/>
    <w:rsid w:val="00770999"/>
    <w:rsid w:val="00770C77"/>
    <w:rsid w:val="00771762"/>
    <w:rsid w:val="00771B17"/>
    <w:rsid w:val="00771F81"/>
    <w:rsid w:val="007721E4"/>
    <w:rsid w:val="0077223D"/>
    <w:rsid w:val="007729E5"/>
    <w:rsid w:val="00772C03"/>
    <w:rsid w:val="00773747"/>
    <w:rsid w:val="00773F68"/>
    <w:rsid w:val="00774219"/>
    <w:rsid w:val="0077509E"/>
    <w:rsid w:val="0077549E"/>
    <w:rsid w:val="0077609A"/>
    <w:rsid w:val="00776630"/>
    <w:rsid w:val="007767B1"/>
    <w:rsid w:val="00777948"/>
    <w:rsid w:val="0077794E"/>
    <w:rsid w:val="00777C84"/>
    <w:rsid w:val="00777E53"/>
    <w:rsid w:val="00780AB4"/>
    <w:rsid w:val="007814F2"/>
    <w:rsid w:val="00781AB7"/>
    <w:rsid w:val="00781BF3"/>
    <w:rsid w:val="00781EB6"/>
    <w:rsid w:val="00782910"/>
    <w:rsid w:val="00783B9D"/>
    <w:rsid w:val="00783F6F"/>
    <w:rsid w:val="00784532"/>
    <w:rsid w:val="00784A40"/>
    <w:rsid w:val="00785BA7"/>
    <w:rsid w:val="00786013"/>
    <w:rsid w:val="007900AF"/>
    <w:rsid w:val="0079218B"/>
    <w:rsid w:val="0079258D"/>
    <w:rsid w:val="00792EFF"/>
    <w:rsid w:val="007930C8"/>
    <w:rsid w:val="007936A0"/>
    <w:rsid w:val="00793FE1"/>
    <w:rsid w:val="00794DF4"/>
    <w:rsid w:val="00795485"/>
    <w:rsid w:val="00797535"/>
    <w:rsid w:val="007A02BC"/>
    <w:rsid w:val="007A06E2"/>
    <w:rsid w:val="007A1230"/>
    <w:rsid w:val="007A2154"/>
    <w:rsid w:val="007A3147"/>
    <w:rsid w:val="007A3A51"/>
    <w:rsid w:val="007A4373"/>
    <w:rsid w:val="007A4E15"/>
    <w:rsid w:val="007A5808"/>
    <w:rsid w:val="007A5AD8"/>
    <w:rsid w:val="007A6B90"/>
    <w:rsid w:val="007A73F0"/>
    <w:rsid w:val="007A78A2"/>
    <w:rsid w:val="007A7A31"/>
    <w:rsid w:val="007B0C4E"/>
    <w:rsid w:val="007B167B"/>
    <w:rsid w:val="007B1B25"/>
    <w:rsid w:val="007B1CC3"/>
    <w:rsid w:val="007B1D31"/>
    <w:rsid w:val="007B222C"/>
    <w:rsid w:val="007B308E"/>
    <w:rsid w:val="007B35F1"/>
    <w:rsid w:val="007B39E5"/>
    <w:rsid w:val="007B47AD"/>
    <w:rsid w:val="007B4836"/>
    <w:rsid w:val="007B4EE3"/>
    <w:rsid w:val="007B6423"/>
    <w:rsid w:val="007B680B"/>
    <w:rsid w:val="007B685F"/>
    <w:rsid w:val="007B75D9"/>
    <w:rsid w:val="007B778C"/>
    <w:rsid w:val="007B7ED7"/>
    <w:rsid w:val="007C03D0"/>
    <w:rsid w:val="007C08CC"/>
    <w:rsid w:val="007C16EE"/>
    <w:rsid w:val="007C19A4"/>
    <w:rsid w:val="007C2F22"/>
    <w:rsid w:val="007C3CFC"/>
    <w:rsid w:val="007C4A20"/>
    <w:rsid w:val="007C5426"/>
    <w:rsid w:val="007C544F"/>
    <w:rsid w:val="007C54D4"/>
    <w:rsid w:val="007C584A"/>
    <w:rsid w:val="007C686E"/>
    <w:rsid w:val="007C6A60"/>
    <w:rsid w:val="007C7029"/>
    <w:rsid w:val="007C719A"/>
    <w:rsid w:val="007C727D"/>
    <w:rsid w:val="007D16C4"/>
    <w:rsid w:val="007D295E"/>
    <w:rsid w:val="007D3CB9"/>
    <w:rsid w:val="007D433B"/>
    <w:rsid w:val="007D48F7"/>
    <w:rsid w:val="007D4F82"/>
    <w:rsid w:val="007D52E6"/>
    <w:rsid w:val="007D571C"/>
    <w:rsid w:val="007D6327"/>
    <w:rsid w:val="007D633C"/>
    <w:rsid w:val="007D6684"/>
    <w:rsid w:val="007D76DB"/>
    <w:rsid w:val="007D7B80"/>
    <w:rsid w:val="007E0B30"/>
    <w:rsid w:val="007E0FE4"/>
    <w:rsid w:val="007E2D02"/>
    <w:rsid w:val="007E4841"/>
    <w:rsid w:val="007E5376"/>
    <w:rsid w:val="007E6906"/>
    <w:rsid w:val="007E6E9E"/>
    <w:rsid w:val="007E7923"/>
    <w:rsid w:val="007E7B41"/>
    <w:rsid w:val="007F0225"/>
    <w:rsid w:val="007F2153"/>
    <w:rsid w:val="007F263E"/>
    <w:rsid w:val="007F2DD0"/>
    <w:rsid w:val="007F3433"/>
    <w:rsid w:val="007F48E1"/>
    <w:rsid w:val="007F4A11"/>
    <w:rsid w:val="007F520C"/>
    <w:rsid w:val="007F56E1"/>
    <w:rsid w:val="007F5E22"/>
    <w:rsid w:val="007F624E"/>
    <w:rsid w:val="007F634C"/>
    <w:rsid w:val="007F6683"/>
    <w:rsid w:val="007F6862"/>
    <w:rsid w:val="007F6D26"/>
    <w:rsid w:val="00800673"/>
    <w:rsid w:val="0080091C"/>
    <w:rsid w:val="00801077"/>
    <w:rsid w:val="0080128C"/>
    <w:rsid w:val="00801611"/>
    <w:rsid w:val="008016C6"/>
    <w:rsid w:val="008017BA"/>
    <w:rsid w:val="00801CA0"/>
    <w:rsid w:val="00802048"/>
    <w:rsid w:val="00802C64"/>
    <w:rsid w:val="0080389E"/>
    <w:rsid w:val="008038EC"/>
    <w:rsid w:val="008041B6"/>
    <w:rsid w:val="0080670D"/>
    <w:rsid w:val="0081160B"/>
    <w:rsid w:val="00811A18"/>
    <w:rsid w:val="0081244A"/>
    <w:rsid w:val="00812879"/>
    <w:rsid w:val="00813014"/>
    <w:rsid w:val="00814C04"/>
    <w:rsid w:val="00814D9A"/>
    <w:rsid w:val="00814EB9"/>
    <w:rsid w:val="0081576A"/>
    <w:rsid w:val="00817460"/>
    <w:rsid w:val="00817CA1"/>
    <w:rsid w:val="00820A2C"/>
    <w:rsid w:val="0082102E"/>
    <w:rsid w:val="008221D2"/>
    <w:rsid w:val="00822464"/>
    <w:rsid w:val="008228B4"/>
    <w:rsid w:val="0082334B"/>
    <w:rsid w:val="008245DF"/>
    <w:rsid w:val="00824B4E"/>
    <w:rsid w:val="0082521E"/>
    <w:rsid w:val="008253CC"/>
    <w:rsid w:val="00825E70"/>
    <w:rsid w:val="008274D7"/>
    <w:rsid w:val="00827C29"/>
    <w:rsid w:val="00830171"/>
    <w:rsid w:val="00830486"/>
    <w:rsid w:val="00830641"/>
    <w:rsid w:val="008321CB"/>
    <w:rsid w:val="008326A3"/>
    <w:rsid w:val="00833357"/>
    <w:rsid w:val="00833A1C"/>
    <w:rsid w:val="00834952"/>
    <w:rsid w:val="00834F86"/>
    <w:rsid w:val="00835116"/>
    <w:rsid w:val="00835225"/>
    <w:rsid w:val="008354FC"/>
    <w:rsid w:val="00836717"/>
    <w:rsid w:val="008369F3"/>
    <w:rsid w:val="00836EB4"/>
    <w:rsid w:val="00837984"/>
    <w:rsid w:val="00837A51"/>
    <w:rsid w:val="00841092"/>
    <w:rsid w:val="0084400B"/>
    <w:rsid w:val="008440DA"/>
    <w:rsid w:val="00844509"/>
    <w:rsid w:val="00844948"/>
    <w:rsid w:val="00844951"/>
    <w:rsid w:val="008449F0"/>
    <w:rsid w:val="00844C7D"/>
    <w:rsid w:val="00845099"/>
    <w:rsid w:val="00847AF2"/>
    <w:rsid w:val="00847F0A"/>
    <w:rsid w:val="00850E79"/>
    <w:rsid w:val="008510E1"/>
    <w:rsid w:val="008514C3"/>
    <w:rsid w:val="0085164C"/>
    <w:rsid w:val="008529C5"/>
    <w:rsid w:val="00852E8B"/>
    <w:rsid w:val="0085366D"/>
    <w:rsid w:val="00853D28"/>
    <w:rsid w:val="00853F18"/>
    <w:rsid w:val="00853FD5"/>
    <w:rsid w:val="008546FA"/>
    <w:rsid w:val="00854C0A"/>
    <w:rsid w:val="008569C9"/>
    <w:rsid w:val="00856A52"/>
    <w:rsid w:val="00857106"/>
    <w:rsid w:val="00857A5C"/>
    <w:rsid w:val="00860241"/>
    <w:rsid w:val="00860C9F"/>
    <w:rsid w:val="00860F50"/>
    <w:rsid w:val="00864559"/>
    <w:rsid w:val="0086503B"/>
    <w:rsid w:val="0086523D"/>
    <w:rsid w:val="00865862"/>
    <w:rsid w:val="008658EF"/>
    <w:rsid w:val="00865F3D"/>
    <w:rsid w:val="0086636B"/>
    <w:rsid w:val="00866A57"/>
    <w:rsid w:val="00866E9D"/>
    <w:rsid w:val="0086762B"/>
    <w:rsid w:val="00867811"/>
    <w:rsid w:val="00867AFA"/>
    <w:rsid w:val="00870BC7"/>
    <w:rsid w:val="008726F9"/>
    <w:rsid w:val="00872BA1"/>
    <w:rsid w:val="00872CE4"/>
    <w:rsid w:val="00873065"/>
    <w:rsid w:val="0087381B"/>
    <w:rsid w:val="008745EE"/>
    <w:rsid w:val="00874A1F"/>
    <w:rsid w:val="00877240"/>
    <w:rsid w:val="008802E6"/>
    <w:rsid w:val="00880A65"/>
    <w:rsid w:val="00880FEE"/>
    <w:rsid w:val="0088140A"/>
    <w:rsid w:val="008814A7"/>
    <w:rsid w:val="00881957"/>
    <w:rsid w:val="00882C21"/>
    <w:rsid w:val="00882D19"/>
    <w:rsid w:val="00883254"/>
    <w:rsid w:val="008839E7"/>
    <w:rsid w:val="00883BCF"/>
    <w:rsid w:val="00885A60"/>
    <w:rsid w:val="0088647D"/>
    <w:rsid w:val="00886F80"/>
    <w:rsid w:val="00886FF9"/>
    <w:rsid w:val="0089268B"/>
    <w:rsid w:val="00892C85"/>
    <w:rsid w:val="00893298"/>
    <w:rsid w:val="0089486D"/>
    <w:rsid w:val="008953CB"/>
    <w:rsid w:val="00896686"/>
    <w:rsid w:val="0089695A"/>
    <w:rsid w:val="00896BB7"/>
    <w:rsid w:val="00896D57"/>
    <w:rsid w:val="00896E17"/>
    <w:rsid w:val="008A06CB"/>
    <w:rsid w:val="008A08C9"/>
    <w:rsid w:val="008A0ECC"/>
    <w:rsid w:val="008A28F6"/>
    <w:rsid w:val="008A2AA4"/>
    <w:rsid w:val="008A3360"/>
    <w:rsid w:val="008A3B2B"/>
    <w:rsid w:val="008A41A0"/>
    <w:rsid w:val="008A4F03"/>
    <w:rsid w:val="008A52FE"/>
    <w:rsid w:val="008A5317"/>
    <w:rsid w:val="008A559F"/>
    <w:rsid w:val="008A5C29"/>
    <w:rsid w:val="008A656D"/>
    <w:rsid w:val="008A6943"/>
    <w:rsid w:val="008A70AA"/>
    <w:rsid w:val="008A7691"/>
    <w:rsid w:val="008A7EE6"/>
    <w:rsid w:val="008B067E"/>
    <w:rsid w:val="008B06B3"/>
    <w:rsid w:val="008B09BC"/>
    <w:rsid w:val="008B131B"/>
    <w:rsid w:val="008B2577"/>
    <w:rsid w:val="008B2924"/>
    <w:rsid w:val="008B2B27"/>
    <w:rsid w:val="008B2FB7"/>
    <w:rsid w:val="008B3C23"/>
    <w:rsid w:val="008B4BD2"/>
    <w:rsid w:val="008B5308"/>
    <w:rsid w:val="008B5B6D"/>
    <w:rsid w:val="008B6BC8"/>
    <w:rsid w:val="008B6D26"/>
    <w:rsid w:val="008B7142"/>
    <w:rsid w:val="008B78E2"/>
    <w:rsid w:val="008C0050"/>
    <w:rsid w:val="008C0196"/>
    <w:rsid w:val="008C080E"/>
    <w:rsid w:val="008C08A5"/>
    <w:rsid w:val="008C0E13"/>
    <w:rsid w:val="008C2026"/>
    <w:rsid w:val="008C22DA"/>
    <w:rsid w:val="008C2627"/>
    <w:rsid w:val="008C2800"/>
    <w:rsid w:val="008C2D88"/>
    <w:rsid w:val="008C457B"/>
    <w:rsid w:val="008C461A"/>
    <w:rsid w:val="008C4A55"/>
    <w:rsid w:val="008C4C7B"/>
    <w:rsid w:val="008C4DBA"/>
    <w:rsid w:val="008C5391"/>
    <w:rsid w:val="008C5717"/>
    <w:rsid w:val="008C6191"/>
    <w:rsid w:val="008C7552"/>
    <w:rsid w:val="008D0D3D"/>
    <w:rsid w:val="008D0ED0"/>
    <w:rsid w:val="008D11C6"/>
    <w:rsid w:val="008D19F1"/>
    <w:rsid w:val="008D1C49"/>
    <w:rsid w:val="008D2833"/>
    <w:rsid w:val="008D2D1C"/>
    <w:rsid w:val="008D344F"/>
    <w:rsid w:val="008D3759"/>
    <w:rsid w:val="008D396B"/>
    <w:rsid w:val="008D4284"/>
    <w:rsid w:val="008D4954"/>
    <w:rsid w:val="008D4E06"/>
    <w:rsid w:val="008D4F9C"/>
    <w:rsid w:val="008D5D2A"/>
    <w:rsid w:val="008D64F8"/>
    <w:rsid w:val="008D66CE"/>
    <w:rsid w:val="008D729D"/>
    <w:rsid w:val="008D7F65"/>
    <w:rsid w:val="008E088D"/>
    <w:rsid w:val="008E0CAE"/>
    <w:rsid w:val="008E0E2E"/>
    <w:rsid w:val="008E1FED"/>
    <w:rsid w:val="008E23D6"/>
    <w:rsid w:val="008E440C"/>
    <w:rsid w:val="008E4432"/>
    <w:rsid w:val="008E4C96"/>
    <w:rsid w:val="008E5E5E"/>
    <w:rsid w:val="008E68C9"/>
    <w:rsid w:val="008E7A59"/>
    <w:rsid w:val="008F03BA"/>
    <w:rsid w:val="008F05A4"/>
    <w:rsid w:val="008F0AD1"/>
    <w:rsid w:val="008F11A7"/>
    <w:rsid w:val="008F1C41"/>
    <w:rsid w:val="008F2862"/>
    <w:rsid w:val="008F2A57"/>
    <w:rsid w:val="008F3F30"/>
    <w:rsid w:val="008F44AC"/>
    <w:rsid w:val="008F483F"/>
    <w:rsid w:val="008F5B4C"/>
    <w:rsid w:val="008F6C42"/>
    <w:rsid w:val="008F6E6C"/>
    <w:rsid w:val="008F75BA"/>
    <w:rsid w:val="008F7650"/>
    <w:rsid w:val="008F76AD"/>
    <w:rsid w:val="008F7ECA"/>
    <w:rsid w:val="009007CA"/>
    <w:rsid w:val="00901781"/>
    <w:rsid w:val="00902351"/>
    <w:rsid w:val="00902400"/>
    <w:rsid w:val="0090334C"/>
    <w:rsid w:val="00903C04"/>
    <w:rsid w:val="00903EDC"/>
    <w:rsid w:val="00903F7C"/>
    <w:rsid w:val="0090403F"/>
    <w:rsid w:val="00904384"/>
    <w:rsid w:val="009043F2"/>
    <w:rsid w:val="00904601"/>
    <w:rsid w:val="009048EB"/>
    <w:rsid w:val="00904A8A"/>
    <w:rsid w:val="009051A0"/>
    <w:rsid w:val="00905289"/>
    <w:rsid w:val="0090614C"/>
    <w:rsid w:val="009077E9"/>
    <w:rsid w:val="009102CC"/>
    <w:rsid w:val="0091063B"/>
    <w:rsid w:val="00910F6F"/>
    <w:rsid w:val="009118BF"/>
    <w:rsid w:val="009131A9"/>
    <w:rsid w:val="00914082"/>
    <w:rsid w:val="0091445D"/>
    <w:rsid w:val="009146BB"/>
    <w:rsid w:val="00914D1D"/>
    <w:rsid w:val="0091665B"/>
    <w:rsid w:val="00916BFC"/>
    <w:rsid w:val="0091710A"/>
    <w:rsid w:val="009176EF"/>
    <w:rsid w:val="0092179F"/>
    <w:rsid w:val="00921A97"/>
    <w:rsid w:val="00922A43"/>
    <w:rsid w:val="00922FAE"/>
    <w:rsid w:val="00924891"/>
    <w:rsid w:val="00924DDA"/>
    <w:rsid w:val="009271C6"/>
    <w:rsid w:val="00927293"/>
    <w:rsid w:val="00927891"/>
    <w:rsid w:val="009303F8"/>
    <w:rsid w:val="0093050B"/>
    <w:rsid w:val="009309BA"/>
    <w:rsid w:val="009310E9"/>
    <w:rsid w:val="009313C5"/>
    <w:rsid w:val="00931BFE"/>
    <w:rsid w:val="0093284E"/>
    <w:rsid w:val="0093290E"/>
    <w:rsid w:val="009340BC"/>
    <w:rsid w:val="00934750"/>
    <w:rsid w:val="00936279"/>
    <w:rsid w:val="009369D1"/>
    <w:rsid w:val="00936C23"/>
    <w:rsid w:val="009371C5"/>
    <w:rsid w:val="00937358"/>
    <w:rsid w:val="00937E41"/>
    <w:rsid w:val="0094294E"/>
    <w:rsid w:val="009429C4"/>
    <w:rsid w:val="00942E7F"/>
    <w:rsid w:val="00943745"/>
    <w:rsid w:val="0094390D"/>
    <w:rsid w:val="00944BEE"/>
    <w:rsid w:val="00945113"/>
    <w:rsid w:val="00945554"/>
    <w:rsid w:val="00945CF5"/>
    <w:rsid w:val="00945E75"/>
    <w:rsid w:val="009463CD"/>
    <w:rsid w:val="00947CDC"/>
    <w:rsid w:val="00947E92"/>
    <w:rsid w:val="00947F95"/>
    <w:rsid w:val="00950DBB"/>
    <w:rsid w:val="00952A93"/>
    <w:rsid w:val="00953F59"/>
    <w:rsid w:val="00954635"/>
    <w:rsid w:val="00954B02"/>
    <w:rsid w:val="00954C38"/>
    <w:rsid w:val="00954E04"/>
    <w:rsid w:val="0095517F"/>
    <w:rsid w:val="009555F0"/>
    <w:rsid w:val="009556D0"/>
    <w:rsid w:val="009564F1"/>
    <w:rsid w:val="00957416"/>
    <w:rsid w:val="00957A23"/>
    <w:rsid w:val="00957C9D"/>
    <w:rsid w:val="00961047"/>
    <w:rsid w:val="009613E9"/>
    <w:rsid w:val="009614FE"/>
    <w:rsid w:val="00962597"/>
    <w:rsid w:val="00962732"/>
    <w:rsid w:val="009628A9"/>
    <w:rsid w:val="00962927"/>
    <w:rsid w:val="00963552"/>
    <w:rsid w:val="0096387C"/>
    <w:rsid w:val="00963D25"/>
    <w:rsid w:val="0096442B"/>
    <w:rsid w:val="0096554C"/>
    <w:rsid w:val="00965BC2"/>
    <w:rsid w:val="00965C0B"/>
    <w:rsid w:val="00966077"/>
    <w:rsid w:val="0096634E"/>
    <w:rsid w:val="00966896"/>
    <w:rsid w:val="0096726B"/>
    <w:rsid w:val="0097017E"/>
    <w:rsid w:val="00970428"/>
    <w:rsid w:val="0097047F"/>
    <w:rsid w:val="00970CE6"/>
    <w:rsid w:val="00970F95"/>
    <w:rsid w:val="009716C5"/>
    <w:rsid w:val="00971E54"/>
    <w:rsid w:val="00971E7D"/>
    <w:rsid w:val="009721BF"/>
    <w:rsid w:val="009723F6"/>
    <w:rsid w:val="00972D78"/>
    <w:rsid w:val="0097775E"/>
    <w:rsid w:val="009779A7"/>
    <w:rsid w:val="00977B47"/>
    <w:rsid w:val="0098145E"/>
    <w:rsid w:val="00981B28"/>
    <w:rsid w:val="009820E2"/>
    <w:rsid w:val="009823B1"/>
    <w:rsid w:val="00982CF2"/>
    <w:rsid w:val="009849FC"/>
    <w:rsid w:val="009852C5"/>
    <w:rsid w:val="009852CB"/>
    <w:rsid w:val="0098579B"/>
    <w:rsid w:val="0098758A"/>
    <w:rsid w:val="00987C5F"/>
    <w:rsid w:val="00990675"/>
    <w:rsid w:val="00990692"/>
    <w:rsid w:val="0099118F"/>
    <w:rsid w:val="0099189B"/>
    <w:rsid w:val="00991D02"/>
    <w:rsid w:val="00992E3F"/>
    <w:rsid w:val="00994217"/>
    <w:rsid w:val="00994239"/>
    <w:rsid w:val="00994BBA"/>
    <w:rsid w:val="00994E87"/>
    <w:rsid w:val="00995FF3"/>
    <w:rsid w:val="00995FF7"/>
    <w:rsid w:val="0099602B"/>
    <w:rsid w:val="009963ED"/>
    <w:rsid w:val="0099648A"/>
    <w:rsid w:val="00996AB8"/>
    <w:rsid w:val="00996B9B"/>
    <w:rsid w:val="00997877"/>
    <w:rsid w:val="009A06D1"/>
    <w:rsid w:val="009A11F5"/>
    <w:rsid w:val="009A160A"/>
    <w:rsid w:val="009A17A5"/>
    <w:rsid w:val="009A2F62"/>
    <w:rsid w:val="009A3361"/>
    <w:rsid w:val="009A35C8"/>
    <w:rsid w:val="009A3F82"/>
    <w:rsid w:val="009A47A6"/>
    <w:rsid w:val="009A51B1"/>
    <w:rsid w:val="009A66D2"/>
    <w:rsid w:val="009A67FD"/>
    <w:rsid w:val="009A6E35"/>
    <w:rsid w:val="009A730C"/>
    <w:rsid w:val="009B02D5"/>
    <w:rsid w:val="009B1FC3"/>
    <w:rsid w:val="009B2FBF"/>
    <w:rsid w:val="009B3488"/>
    <w:rsid w:val="009B4579"/>
    <w:rsid w:val="009B4F87"/>
    <w:rsid w:val="009B6197"/>
    <w:rsid w:val="009B6246"/>
    <w:rsid w:val="009B6340"/>
    <w:rsid w:val="009B6833"/>
    <w:rsid w:val="009B70A8"/>
    <w:rsid w:val="009B721A"/>
    <w:rsid w:val="009C0181"/>
    <w:rsid w:val="009C17EE"/>
    <w:rsid w:val="009C205E"/>
    <w:rsid w:val="009C268B"/>
    <w:rsid w:val="009C29AA"/>
    <w:rsid w:val="009C30F5"/>
    <w:rsid w:val="009C36CA"/>
    <w:rsid w:val="009C49AD"/>
    <w:rsid w:val="009D020C"/>
    <w:rsid w:val="009D057C"/>
    <w:rsid w:val="009D05F6"/>
    <w:rsid w:val="009D0635"/>
    <w:rsid w:val="009D22CE"/>
    <w:rsid w:val="009D28BF"/>
    <w:rsid w:val="009D2AC2"/>
    <w:rsid w:val="009D310D"/>
    <w:rsid w:val="009D3D02"/>
    <w:rsid w:val="009D4C0C"/>
    <w:rsid w:val="009D4D02"/>
    <w:rsid w:val="009D50CC"/>
    <w:rsid w:val="009D5313"/>
    <w:rsid w:val="009D7A5F"/>
    <w:rsid w:val="009E0324"/>
    <w:rsid w:val="009E0978"/>
    <w:rsid w:val="009E1D68"/>
    <w:rsid w:val="009E257C"/>
    <w:rsid w:val="009E2B1D"/>
    <w:rsid w:val="009E3B61"/>
    <w:rsid w:val="009E4773"/>
    <w:rsid w:val="009E47F4"/>
    <w:rsid w:val="009E4DD8"/>
    <w:rsid w:val="009E60C7"/>
    <w:rsid w:val="009E65FB"/>
    <w:rsid w:val="009E6727"/>
    <w:rsid w:val="009E67B6"/>
    <w:rsid w:val="009E6907"/>
    <w:rsid w:val="009E6AC9"/>
    <w:rsid w:val="009E7BB4"/>
    <w:rsid w:val="009E7DE6"/>
    <w:rsid w:val="009F12A5"/>
    <w:rsid w:val="009F137E"/>
    <w:rsid w:val="009F1851"/>
    <w:rsid w:val="009F2314"/>
    <w:rsid w:val="009F40F4"/>
    <w:rsid w:val="009F4280"/>
    <w:rsid w:val="009F4EC0"/>
    <w:rsid w:val="009F4FD1"/>
    <w:rsid w:val="009F685D"/>
    <w:rsid w:val="009F7188"/>
    <w:rsid w:val="009F71BA"/>
    <w:rsid w:val="009F7794"/>
    <w:rsid w:val="009F7ED6"/>
    <w:rsid w:val="00A00052"/>
    <w:rsid w:val="00A00704"/>
    <w:rsid w:val="00A0184E"/>
    <w:rsid w:val="00A02BC6"/>
    <w:rsid w:val="00A02BFB"/>
    <w:rsid w:val="00A02D5B"/>
    <w:rsid w:val="00A04504"/>
    <w:rsid w:val="00A04D2D"/>
    <w:rsid w:val="00A05070"/>
    <w:rsid w:val="00A050A5"/>
    <w:rsid w:val="00A056CE"/>
    <w:rsid w:val="00A05826"/>
    <w:rsid w:val="00A05C9F"/>
    <w:rsid w:val="00A06381"/>
    <w:rsid w:val="00A074E1"/>
    <w:rsid w:val="00A0784E"/>
    <w:rsid w:val="00A11C20"/>
    <w:rsid w:val="00A121DE"/>
    <w:rsid w:val="00A13DE4"/>
    <w:rsid w:val="00A13F4F"/>
    <w:rsid w:val="00A1428F"/>
    <w:rsid w:val="00A1509D"/>
    <w:rsid w:val="00A15393"/>
    <w:rsid w:val="00A15BB1"/>
    <w:rsid w:val="00A15EFD"/>
    <w:rsid w:val="00A168AF"/>
    <w:rsid w:val="00A1758D"/>
    <w:rsid w:val="00A17EAD"/>
    <w:rsid w:val="00A20B7C"/>
    <w:rsid w:val="00A21056"/>
    <w:rsid w:val="00A21A1F"/>
    <w:rsid w:val="00A22823"/>
    <w:rsid w:val="00A22CA4"/>
    <w:rsid w:val="00A22D94"/>
    <w:rsid w:val="00A23B36"/>
    <w:rsid w:val="00A23E78"/>
    <w:rsid w:val="00A2461F"/>
    <w:rsid w:val="00A246AD"/>
    <w:rsid w:val="00A247E4"/>
    <w:rsid w:val="00A253F2"/>
    <w:rsid w:val="00A25D31"/>
    <w:rsid w:val="00A25F43"/>
    <w:rsid w:val="00A265D7"/>
    <w:rsid w:val="00A26915"/>
    <w:rsid w:val="00A269E2"/>
    <w:rsid w:val="00A26B42"/>
    <w:rsid w:val="00A27470"/>
    <w:rsid w:val="00A27920"/>
    <w:rsid w:val="00A30B1A"/>
    <w:rsid w:val="00A30C0B"/>
    <w:rsid w:val="00A32028"/>
    <w:rsid w:val="00A323FB"/>
    <w:rsid w:val="00A324CA"/>
    <w:rsid w:val="00A3285C"/>
    <w:rsid w:val="00A32A95"/>
    <w:rsid w:val="00A32CAE"/>
    <w:rsid w:val="00A335FD"/>
    <w:rsid w:val="00A33EB5"/>
    <w:rsid w:val="00A346DC"/>
    <w:rsid w:val="00A34884"/>
    <w:rsid w:val="00A34BFD"/>
    <w:rsid w:val="00A34EB1"/>
    <w:rsid w:val="00A351B5"/>
    <w:rsid w:val="00A3533D"/>
    <w:rsid w:val="00A353DC"/>
    <w:rsid w:val="00A3684C"/>
    <w:rsid w:val="00A36912"/>
    <w:rsid w:val="00A37D73"/>
    <w:rsid w:val="00A41826"/>
    <w:rsid w:val="00A42405"/>
    <w:rsid w:val="00A42E4C"/>
    <w:rsid w:val="00A43AA2"/>
    <w:rsid w:val="00A452D5"/>
    <w:rsid w:val="00A45BC0"/>
    <w:rsid w:val="00A46C61"/>
    <w:rsid w:val="00A46DAA"/>
    <w:rsid w:val="00A47E8A"/>
    <w:rsid w:val="00A50BD6"/>
    <w:rsid w:val="00A514AA"/>
    <w:rsid w:val="00A51F33"/>
    <w:rsid w:val="00A5339B"/>
    <w:rsid w:val="00A533AA"/>
    <w:rsid w:val="00A543F4"/>
    <w:rsid w:val="00A551EF"/>
    <w:rsid w:val="00A559CA"/>
    <w:rsid w:val="00A56465"/>
    <w:rsid w:val="00A569EC"/>
    <w:rsid w:val="00A57955"/>
    <w:rsid w:val="00A602C1"/>
    <w:rsid w:val="00A608B7"/>
    <w:rsid w:val="00A60F2A"/>
    <w:rsid w:val="00A614DB"/>
    <w:rsid w:val="00A6356A"/>
    <w:rsid w:val="00A63723"/>
    <w:rsid w:val="00A641A5"/>
    <w:rsid w:val="00A64554"/>
    <w:rsid w:val="00A64573"/>
    <w:rsid w:val="00A64A24"/>
    <w:rsid w:val="00A64E4D"/>
    <w:rsid w:val="00A65C1B"/>
    <w:rsid w:val="00A65E10"/>
    <w:rsid w:val="00A65F98"/>
    <w:rsid w:val="00A664D1"/>
    <w:rsid w:val="00A67D57"/>
    <w:rsid w:val="00A67F3F"/>
    <w:rsid w:val="00A70118"/>
    <w:rsid w:val="00A70AF5"/>
    <w:rsid w:val="00A7102D"/>
    <w:rsid w:val="00A723ED"/>
    <w:rsid w:val="00A72497"/>
    <w:rsid w:val="00A72837"/>
    <w:rsid w:val="00A72DC6"/>
    <w:rsid w:val="00A7394E"/>
    <w:rsid w:val="00A73C6A"/>
    <w:rsid w:val="00A73E86"/>
    <w:rsid w:val="00A74149"/>
    <w:rsid w:val="00A74663"/>
    <w:rsid w:val="00A75222"/>
    <w:rsid w:val="00A7550D"/>
    <w:rsid w:val="00A755FB"/>
    <w:rsid w:val="00A75BA5"/>
    <w:rsid w:val="00A76C72"/>
    <w:rsid w:val="00A77E8D"/>
    <w:rsid w:val="00A80CF4"/>
    <w:rsid w:val="00A81CA5"/>
    <w:rsid w:val="00A82566"/>
    <w:rsid w:val="00A82A4D"/>
    <w:rsid w:val="00A84128"/>
    <w:rsid w:val="00A8440A"/>
    <w:rsid w:val="00A848E7"/>
    <w:rsid w:val="00A849EA"/>
    <w:rsid w:val="00A85015"/>
    <w:rsid w:val="00A85216"/>
    <w:rsid w:val="00A85707"/>
    <w:rsid w:val="00A858B1"/>
    <w:rsid w:val="00A860BB"/>
    <w:rsid w:val="00A86F5A"/>
    <w:rsid w:val="00A8711F"/>
    <w:rsid w:val="00A9176B"/>
    <w:rsid w:val="00A91F47"/>
    <w:rsid w:val="00A921B5"/>
    <w:rsid w:val="00A924B9"/>
    <w:rsid w:val="00A9280B"/>
    <w:rsid w:val="00A932EB"/>
    <w:rsid w:val="00A949E2"/>
    <w:rsid w:val="00A95709"/>
    <w:rsid w:val="00A957D5"/>
    <w:rsid w:val="00AA017B"/>
    <w:rsid w:val="00AA192E"/>
    <w:rsid w:val="00AA1EA5"/>
    <w:rsid w:val="00AA34EF"/>
    <w:rsid w:val="00AA481F"/>
    <w:rsid w:val="00AA49FE"/>
    <w:rsid w:val="00AA4B7C"/>
    <w:rsid w:val="00AA5A2A"/>
    <w:rsid w:val="00AA5ACC"/>
    <w:rsid w:val="00AA60D7"/>
    <w:rsid w:val="00AA6172"/>
    <w:rsid w:val="00AB0BC5"/>
    <w:rsid w:val="00AB1896"/>
    <w:rsid w:val="00AB271F"/>
    <w:rsid w:val="00AB6CCF"/>
    <w:rsid w:val="00AB7702"/>
    <w:rsid w:val="00AB77DD"/>
    <w:rsid w:val="00AC0DA4"/>
    <w:rsid w:val="00AC0FAF"/>
    <w:rsid w:val="00AC15BB"/>
    <w:rsid w:val="00AC17FB"/>
    <w:rsid w:val="00AC1CC5"/>
    <w:rsid w:val="00AC1E2E"/>
    <w:rsid w:val="00AC1FEB"/>
    <w:rsid w:val="00AC2112"/>
    <w:rsid w:val="00AC2927"/>
    <w:rsid w:val="00AC4486"/>
    <w:rsid w:val="00AC4CE8"/>
    <w:rsid w:val="00AC5187"/>
    <w:rsid w:val="00AC5418"/>
    <w:rsid w:val="00AC76A5"/>
    <w:rsid w:val="00AD17FA"/>
    <w:rsid w:val="00AD20C6"/>
    <w:rsid w:val="00AD3876"/>
    <w:rsid w:val="00AD3F21"/>
    <w:rsid w:val="00AD418D"/>
    <w:rsid w:val="00AD4DA1"/>
    <w:rsid w:val="00AD66D7"/>
    <w:rsid w:val="00AD7194"/>
    <w:rsid w:val="00AD730C"/>
    <w:rsid w:val="00AD7663"/>
    <w:rsid w:val="00AD78E0"/>
    <w:rsid w:val="00AD7A3D"/>
    <w:rsid w:val="00AD7AC3"/>
    <w:rsid w:val="00AE0690"/>
    <w:rsid w:val="00AE0A8E"/>
    <w:rsid w:val="00AE112D"/>
    <w:rsid w:val="00AE1AA2"/>
    <w:rsid w:val="00AE1B54"/>
    <w:rsid w:val="00AE2F80"/>
    <w:rsid w:val="00AE3699"/>
    <w:rsid w:val="00AE3BB3"/>
    <w:rsid w:val="00AE3E77"/>
    <w:rsid w:val="00AE4E79"/>
    <w:rsid w:val="00AE5D6D"/>
    <w:rsid w:val="00AE67A7"/>
    <w:rsid w:val="00AE771E"/>
    <w:rsid w:val="00AF0579"/>
    <w:rsid w:val="00AF1383"/>
    <w:rsid w:val="00AF2475"/>
    <w:rsid w:val="00AF2E6C"/>
    <w:rsid w:val="00AF32EE"/>
    <w:rsid w:val="00AF435A"/>
    <w:rsid w:val="00AF4BC2"/>
    <w:rsid w:val="00AF4D20"/>
    <w:rsid w:val="00AF4ED7"/>
    <w:rsid w:val="00AF676E"/>
    <w:rsid w:val="00AF7019"/>
    <w:rsid w:val="00AF7972"/>
    <w:rsid w:val="00B00583"/>
    <w:rsid w:val="00B0095A"/>
    <w:rsid w:val="00B01C5F"/>
    <w:rsid w:val="00B01D1C"/>
    <w:rsid w:val="00B02842"/>
    <w:rsid w:val="00B02CA1"/>
    <w:rsid w:val="00B037B0"/>
    <w:rsid w:val="00B03A0C"/>
    <w:rsid w:val="00B042FB"/>
    <w:rsid w:val="00B04498"/>
    <w:rsid w:val="00B05B40"/>
    <w:rsid w:val="00B05E29"/>
    <w:rsid w:val="00B10550"/>
    <w:rsid w:val="00B119F4"/>
    <w:rsid w:val="00B11A40"/>
    <w:rsid w:val="00B12E2D"/>
    <w:rsid w:val="00B1342D"/>
    <w:rsid w:val="00B140EC"/>
    <w:rsid w:val="00B14A35"/>
    <w:rsid w:val="00B15F7F"/>
    <w:rsid w:val="00B15F96"/>
    <w:rsid w:val="00B16C76"/>
    <w:rsid w:val="00B17D3C"/>
    <w:rsid w:val="00B202A6"/>
    <w:rsid w:val="00B203D8"/>
    <w:rsid w:val="00B21EDA"/>
    <w:rsid w:val="00B231DC"/>
    <w:rsid w:val="00B23D19"/>
    <w:rsid w:val="00B24326"/>
    <w:rsid w:val="00B25036"/>
    <w:rsid w:val="00B26734"/>
    <w:rsid w:val="00B26BC5"/>
    <w:rsid w:val="00B26E88"/>
    <w:rsid w:val="00B27431"/>
    <w:rsid w:val="00B3043E"/>
    <w:rsid w:val="00B3095F"/>
    <w:rsid w:val="00B3097F"/>
    <w:rsid w:val="00B30B15"/>
    <w:rsid w:val="00B30CB6"/>
    <w:rsid w:val="00B30D47"/>
    <w:rsid w:val="00B31E55"/>
    <w:rsid w:val="00B31F26"/>
    <w:rsid w:val="00B32338"/>
    <w:rsid w:val="00B32DDC"/>
    <w:rsid w:val="00B33089"/>
    <w:rsid w:val="00B33174"/>
    <w:rsid w:val="00B3350E"/>
    <w:rsid w:val="00B335DC"/>
    <w:rsid w:val="00B352E5"/>
    <w:rsid w:val="00B369C9"/>
    <w:rsid w:val="00B37821"/>
    <w:rsid w:val="00B378C3"/>
    <w:rsid w:val="00B37C46"/>
    <w:rsid w:val="00B401FF"/>
    <w:rsid w:val="00B41D17"/>
    <w:rsid w:val="00B42F97"/>
    <w:rsid w:val="00B431A1"/>
    <w:rsid w:val="00B43D92"/>
    <w:rsid w:val="00B43F2B"/>
    <w:rsid w:val="00B44936"/>
    <w:rsid w:val="00B44BCA"/>
    <w:rsid w:val="00B45328"/>
    <w:rsid w:val="00B4539D"/>
    <w:rsid w:val="00B45893"/>
    <w:rsid w:val="00B462F4"/>
    <w:rsid w:val="00B46EBC"/>
    <w:rsid w:val="00B4719F"/>
    <w:rsid w:val="00B47B41"/>
    <w:rsid w:val="00B500ED"/>
    <w:rsid w:val="00B50885"/>
    <w:rsid w:val="00B510C8"/>
    <w:rsid w:val="00B5139D"/>
    <w:rsid w:val="00B51726"/>
    <w:rsid w:val="00B531ED"/>
    <w:rsid w:val="00B53A44"/>
    <w:rsid w:val="00B55A12"/>
    <w:rsid w:val="00B55A8B"/>
    <w:rsid w:val="00B55EB4"/>
    <w:rsid w:val="00B564E9"/>
    <w:rsid w:val="00B568A6"/>
    <w:rsid w:val="00B56D3C"/>
    <w:rsid w:val="00B57354"/>
    <w:rsid w:val="00B6002F"/>
    <w:rsid w:val="00B61700"/>
    <w:rsid w:val="00B618D4"/>
    <w:rsid w:val="00B6270F"/>
    <w:rsid w:val="00B62E31"/>
    <w:rsid w:val="00B63047"/>
    <w:rsid w:val="00B6311C"/>
    <w:rsid w:val="00B63125"/>
    <w:rsid w:val="00B637DE"/>
    <w:rsid w:val="00B64DD1"/>
    <w:rsid w:val="00B65E7B"/>
    <w:rsid w:val="00B66327"/>
    <w:rsid w:val="00B664EE"/>
    <w:rsid w:val="00B667AD"/>
    <w:rsid w:val="00B6775A"/>
    <w:rsid w:val="00B67BAB"/>
    <w:rsid w:val="00B70192"/>
    <w:rsid w:val="00B70211"/>
    <w:rsid w:val="00B713A6"/>
    <w:rsid w:val="00B71B4B"/>
    <w:rsid w:val="00B728CA"/>
    <w:rsid w:val="00B729DC"/>
    <w:rsid w:val="00B72BCE"/>
    <w:rsid w:val="00B72C86"/>
    <w:rsid w:val="00B72DCB"/>
    <w:rsid w:val="00B73792"/>
    <w:rsid w:val="00B73B65"/>
    <w:rsid w:val="00B74588"/>
    <w:rsid w:val="00B74C87"/>
    <w:rsid w:val="00B7501D"/>
    <w:rsid w:val="00B752BF"/>
    <w:rsid w:val="00B755AE"/>
    <w:rsid w:val="00B763D4"/>
    <w:rsid w:val="00B764C2"/>
    <w:rsid w:val="00B767A1"/>
    <w:rsid w:val="00B773CD"/>
    <w:rsid w:val="00B7746E"/>
    <w:rsid w:val="00B774C7"/>
    <w:rsid w:val="00B777D4"/>
    <w:rsid w:val="00B80AD6"/>
    <w:rsid w:val="00B80C8C"/>
    <w:rsid w:val="00B80DC3"/>
    <w:rsid w:val="00B81088"/>
    <w:rsid w:val="00B8159C"/>
    <w:rsid w:val="00B81EC5"/>
    <w:rsid w:val="00B83438"/>
    <w:rsid w:val="00B83A15"/>
    <w:rsid w:val="00B83C9D"/>
    <w:rsid w:val="00B84374"/>
    <w:rsid w:val="00B84CB2"/>
    <w:rsid w:val="00B84D38"/>
    <w:rsid w:val="00B86478"/>
    <w:rsid w:val="00B86D04"/>
    <w:rsid w:val="00B87113"/>
    <w:rsid w:val="00B8790F"/>
    <w:rsid w:val="00B87FB1"/>
    <w:rsid w:val="00B902D3"/>
    <w:rsid w:val="00B912A3"/>
    <w:rsid w:val="00B91EF2"/>
    <w:rsid w:val="00B92911"/>
    <w:rsid w:val="00B93179"/>
    <w:rsid w:val="00B96069"/>
    <w:rsid w:val="00B96173"/>
    <w:rsid w:val="00B965A7"/>
    <w:rsid w:val="00B96AE5"/>
    <w:rsid w:val="00B96F97"/>
    <w:rsid w:val="00B97526"/>
    <w:rsid w:val="00B97CE3"/>
    <w:rsid w:val="00BA0A6E"/>
    <w:rsid w:val="00BA0E08"/>
    <w:rsid w:val="00BA0F32"/>
    <w:rsid w:val="00BA0F4C"/>
    <w:rsid w:val="00BA11CA"/>
    <w:rsid w:val="00BA1899"/>
    <w:rsid w:val="00BA2E02"/>
    <w:rsid w:val="00BA30DE"/>
    <w:rsid w:val="00BA3BC1"/>
    <w:rsid w:val="00BA3E12"/>
    <w:rsid w:val="00BA45D1"/>
    <w:rsid w:val="00BA4D7B"/>
    <w:rsid w:val="00BA4E48"/>
    <w:rsid w:val="00BA5351"/>
    <w:rsid w:val="00BA6215"/>
    <w:rsid w:val="00BA6B20"/>
    <w:rsid w:val="00BA70C8"/>
    <w:rsid w:val="00BB0694"/>
    <w:rsid w:val="00BB06A3"/>
    <w:rsid w:val="00BB07C7"/>
    <w:rsid w:val="00BB0A53"/>
    <w:rsid w:val="00BB10FA"/>
    <w:rsid w:val="00BB1EEE"/>
    <w:rsid w:val="00BB31CC"/>
    <w:rsid w:val="00BB370D"/>
    <w:rsid w:val="00BB3E3F"/>
    <w:rsid w:val="00BB5AE1"/>
    <w:rsid w:val="00BB62CB"/>
    <w:rsid w:val="00BB685D"/>
    <w:rsid w:val="00BB7013"/>
    <w:rsid w:val="00BB71C5"/>
    <w:rsid w:val="00BB75CE"/>
    <w:rsid w:val="00BB771D"/>
    <w:rsid w:val="00BB78D5"/>
    <w:rsid w:val="00BC0365"/>
    <w:rsid w:val="00BC08A0"/>
    <w:rsid w:val="00BC0C46"/>
    <w:rsid w:val="00BC178E"/>
    <w:rsid w:val="00BC1EA5"/>
    <w:rsid w:val="00BC204D"/>
    <w:rsid w:val="00BC2125"/>
    <w:rsid w:val="00BC255C"/>
    <w:rsid w:val="00BC354A"/>
    <w:rsid w:val="00BC3A8C"/>
    <w:rsid w:val="00BC4A3D"/>
    <w:rsid w:val="00BC5500"/>
    <w:rsid w:val="00BC62D6"/>
    <w:rsid w:val="00BC69A6"/>
    <w:rsid w:val="00BC6B5B"/>
    <w:rsid w:val="00BC6C7B"/>
    <w:rsid w:val="00BC7243"/>
    <w:rsid w:val="00BC74A9"/>
    <w:rsid w:val="00BC74B3"/>
    <w:rsid w:val="00BC7543"/>
    <w:rsid w:val="00BC7634"/>
    <w:rsid w:val="00BC7DA4"/>
    <w:rsid w:val="00BD0080"/>
    <w:rsid w:val="00BD03BB"/>
    <w:rsid w:val="00BD0B73"/>
    <w:rsid w:val="00BD13BE"/>
    <w:rsid w:val="00BD1405"/>
    <w:rsid w:val="00BD1D24"/>
    <w:rsid w:val="00BD2086"/>
    <w:rsid w:val="00BD3697"/>
    <w:rsid w:val="00BD3CFC"/>
    <w:rsid w:val="00BD4139"/>
    <w:rsid w:val="00BD4510"/>
    <w:rsid w:val="00BD4BD6"/>
    <w:rsid w:val="00BD4FDD"/>
    <w:rsid w:val="00BD504C"/>
    <w:rsid w:val="00BD5C2B"/>
    <w:rsid w:val="00BD6082"/>
    <w:rsid w:val="00BD665B"/>
    <w:rsid w:val="00BD6C0C"/>
    <w:rsid w:val="00BD7700"/>
    <w:rsid w:val="00BE012D"/>
    <w:rsid w:val="00BE158C"/>
    <w:rsid w:val="00BE186B"/>
    <w:rsid w:val="00BE2B61"/>
    <w:rsid w:val="00BE3496"/>
    <w:rsid w:val="00BE3697"/>
    <w:rsid w:val="00BE4B17"/>
    <w:rsid w:val="00BE5AE9"/>
    <w:rsid w:val="00BE5B2C"/>
    <w:rsid w:val="00BE6AD8"/>
    <w:rsid w:val="00BE6B95"/>
    <w:rsid w:val="00BE70B6"/>
    <w:rsid w:val="00BF043B"/>
    <w:rsid w:val="00BF07C6"/>
    <w:rsid w:val="00BF16EA"/>
    <w:rsid w:val="00BF2278"/>
    <w:rsid w:val="00BF2498"/>
    <w:rsid w:val="00BF287D"/>
    <w:rsid w:val="00BF2C35"/>
    <w:rsid w:val="00BF2C3E"/>
    <w:rsid w:val="00BF30C6"/>
    <w:rsid w:val="00BF3E14"/>
    <w:rsid w:val="00BF3E5A"/>
    <w:rsid w:val="00BF43AE"/>
    <w:rsid w:val="00BF46D5"/>
    <w:rsid w:val="00BF504D"/>
    <w:rsid w:val="00BF58E0"/>
    <w:rsid w:val="00BF5B1B"/>
    <w:rsid w:val="00BF6A4E"/>
    <w:rsid w:val="00BF6C8D"/>
    <w:rsid w:val="00BF6CA3"/>
    <w:rsid w:val="00BF7069"/>
    <w:rsid w:val="00BF71D6"/>
    <w:rsid w:val="00BF722D"/>
    <w:rsid w:val="00BF788E"/>
    <w:rsid w:val="00C0002E"/>
    <w:rsid w:val="00C01223"/>
    <w:rsid w:val="00C01398"/>
    <w:rsid w:val="00C025B5"/>
    <w:rsid w:val="00C03BF0"/>
    <w:rsid w:val="00C03E8B"/>
    <w:rsid w:val="00C04389"/>
    <w:rsid w:val="00C05694"/>
    <w:rsid w:val="00C05706"/>
    <w:rsid w:val="00C05940"/>
    <w:rsid w:val="00C05A85"/>
    <w:rsid w:val="00C05B74"/>
    <w:rsid w:val="00C05B7D"/>
    <w:rsid w:val="00C05F10"/>
    <w:rsid w:val="00C0609B"/>
    <w:rsid w:val="00C06182"/>
    <w:rsid w:val="00C06EAB"/>
    <w:rsid w:val="00C07453"/>
    <w:rsid w:val="00C109F3"/>
    <w:rsid w:val="00C10BB5"/>
    <w:rsid w:val="00C11399"/>
    <w:rsid w:val="00C11E4D"/>
    <w:rsid w:val="00C12C2F"/>
    <w:rsid w:val="00C13389"/>
    <w:rsid w:val="00C139CF"/>
    <w:rsid w:val="00C15F66"/>
    <w:rsid w:val="00C16149"/>
    <w:rsid w:val="00C161F8"/>
    <w:rsid w:val="00C1631A"/>
    <w:rsid w:val="00C16468"/>
    <w:rsid w:val="00C164D8"/>
    <w:rsid w:val="00C17558"/>
    <w:rsid w:val="00C17F55"/>
    <w:rsid w:val="00C220C0"/>
    <w:rsid w:val="00C2235D"/>
    <w:rsid w:val="00C22567"/>
    <w:rsid w:val="00C23033"/>
    <w:rsid w:val="00C233DA"/>
    <w:rsid w:val="00C2368F"/>
    <w:rsid w:val="00C2390A"/>
    <w:rsid w:val="00C24085"/>
    <w:rsid w:val="00C2436F"/>
    <w:rsid w:val="00C2447F"/>
    <w:rsid w:val="00C24B0D"/>
    <w:rsid w:val="00C2539C"/>
    <w:rsid w:val="00C255CE"/>
    <w:rsid w:val="00C25977"/>
    <w:rsid w:val="00C25AE0"/>
    <w:rsid w:val="00C26675"/>
    <w:rsid w:val="00C26BE7"/>
    <w:rsid w:val="00C27048"/>
    <w:rsid w:val="00C27F1B"/>
    <w:rsid w:val="00C304D9"/>
    <w:rsid w:val="00C3118A"/>
    <w:rsid w:val="00C31249"/>
    <w:rsid w:val="00C31B06"/>
    <w:rsid w:val="00C31E99"/>
    <w:rsid w:val="00C3276A"/>
    <w:rsid w:val="00C3279A"/>
    <w:rsid w:val="00C329E3"/>
    <w:rsid w:val="00C33E67"/>
    <w:rsid w:val="00C35133"/>
    <w:rsid w:val="00C3634D"/>
    <w:rsid w:val="00C36E1A"/>
    <w:rsid w:val="00C372A4"/>
    <w:rsid w:val="00C40664"/>
    <w:rsid w:val="00C4083F"/>
    <w:rsid w:val="00C40D3E"/>
    <w:rsid w:val="00C42635"/>
    <w:rsid w:val="00C42A6A"/>
    <w:rsid w:val="00C42CC3"/>
    <w:rsid w:val="00C43387"/>
    <w:rsid w:val="00C43453"/>
    <w:rsid w:val="00C43C7A"/>
    <w:rsid w:val="00C443D8"/>
    <w:rsid w:val="00C44EC4"/>
    <w:rsid w:val="00C45FB9"/>
    <w:rsid w:val="00C46F78"/>
    <w:rsid w:val="00C47468"/>
    <w:rsid w:val="00C47EC3"/>
    <w:rsid w:val="00C47FEF"/>
    <w:rsid w:val="00C50CB0"/>
    <w:rsid w:val="00C510DC"/>
    <w:rsid w:val="00C51B94"/>
    <w:rsid w:val="00C51C15"/>
    <w:rsid w:val="00C52E7D"/>
    <w:rsid w:val="00C53304"/>
    <w:rsid w:val="00C53DF6"/>
    <w:rsid w:val="00C53EFC"/>
    <w:rsid w:val="00C5446C"/>
    <w:rsid w:val="00C545B6"/>
    <w:rsid w:val="00C54632"/>
    <w:rsid w:val="00C55255"/>
    <w:rsid w:val="00C552AC"/>
    <w:rsid w:val="00C5531B"/>
    <w:rsid w:val="00C5556F"/>
    <w:rsid w:val="00C5578C"/>
    <w:rsid w:val="00C559DC"/>
    <w:rsid w:val="00C55B65"/>
    <w:rsid w:val="00C55F05"/>
    <w:rsid w:val="00C56467"/>
    <w:rsid w:val="00C5670D"/>
    <w:rsid w:val="00C56ABA"/>
    <w:rsid w:val="00C6048A"/>
    <w:rsid w:val="00C60872"/>
    <w:rsid w:val="00C615A4"/>
    <w:rsid w:val="00C61673"/>
    <w:rsid w:val="00C61C25"/>
    <w:rsid w:val="00C622B2"/>
    <w:rsid w:val="00C629FF"/>
    <w:rsid w:val="00C630B0"/>
    <w:rsid w:val="00C630E0"/>
    <w:rsid w:val="00C63D42"/>
    <w:rsid w:val="00C647A8"/>
    <w:rsid w:val="00C65965"/>
    <w:rsid w:val="00C65D3D"/>
    <w:rsid w:val="00C67AA8"/>
    <w:rsid w:val="00C70631"/>
    <w:rsid w:val="00C72833"/>
    <w:rsid w:val="00C73141"/>
    <w:rsid w:val="00C73B2E"/>
    <w:rsid w:val="00C74231"/>
    <w:rsid w:val="00C74F60"/>
    <w:rsid w:val="00C7511E"/>
    <w:rsid w:val="00C75597"/>
    <w:rsid w:val="00C75EB2"/>
    <w:rsid w:val="00C76153"/>
    <w:rsid w:val="00C76B9A"/>
    <w:rsid w:val="00C805B0"/>
    <w:rsid w:val="00C80DD9"/>
    <w:rsid w:val="00C80EE0"/>
    <w:rsid w:val="00C811BE"/>
    <w:rsid w:val="00C82CF4"/>
    <w:rsid w:val="00C82EE0"/>
    <w:rsid w:val="00C84117"/>
    <w:rsid w:val="00C84289"/>
    <w:rsid w:val="00C84586"/>
    <w:rsid w:val="00C845D4"/>
    <w:rsid w:val="00C848FC"/>
    <w:rsid w:val="00C84FDB"/>
    <w:rsid w:val="00C85422"/>
    <w:rsid w:val="00C855F9"/>
    <w:rsid w:val="00C8580B"/>
    <w:rsid w:val="00C85C6D"/>
    <w:rsid w:val="00C8669C"/>
    <w:rsid w:val="00C86894"/>
    <w:rsid w:val="00C87D08"/>
    <w:rsid w:val="00C9045D"/>
    <w:rsid w:val="00C90C70"/>
    <w:rsid w:val="00C910B1"/>
    <w:rsid w:val="00C92D10"/>
    <w:rsid w:val="00C93730"/>
    <w:rsid w:val="00C93A5A"/>
    <w:rsid w:val="00C94285"/>
    <w:rsid w:val="00C94D0D"/>
    <w:rsid w:val="00C950B4"/>
    <w:rsid w:val="00C95812"/>
    <w:rsid w:val="00C9705D"/>
    <w:rsid w:val="00C973C0"/>
    <w:rsid w:val="00C97429"/>
    <w:rsid w:val="00C974F7"/>
    <w:rsid w:val="00CA0EEC"/>
    <w:rsid w:val="00CA110B"/>
    <w:rsid w:val="00CA23A1"/>
    <w:rsid w:val="00CA26EB"/>
    <w:rsid w:val="00CA3ACB"/>
    <w:rsid w:val="00CA52AF"/>
    <w:rsid w:val="00CA63B8"/>
    <w:rsid w:val="00CA647C"/>
    <w:rsid w:val="00CA6748"/>
    <w:rsid w:val="00CA6EC0"/>
    <w:rsid w:val="00CA75E1"/>
    <w:rsid w:val="00CA7813"/>
    <w:rsid w:val="00CA787F"/>
    <w:rsid w:val="00CA7CFD"/>
    <w:rsid w:val="00CB105F"/>
    <w:rsid w:val="00CB1108"/>
    <w:rsid w:val="00CB1EB3"/>
    <w:rsid w:val="00CB3E85"/>
    <w:rsid w:val="00CB4679"/>
    <w:rsid w:val="00CB46BC"/>
    <w:rsid w:val="00CB5EC7"/>
    <w:rsid w:val="00CB5F2F"/>
    <w:rsid w:val="00CB60F1"/>
    <w:rsid w:val="00CB6EF6"/>
    <w:rsid w:val="00CB74A5"/>
    <w:rsid w:val="00CB7C4A"/>
    <w:rsid w:val="00CC00B2"/>
    <w:rsid w:val="00CC04A2"/>
    <w:rsid w:val="00CC0555"/>
    <w:rsid w:val="00CC0637"/>
    <w:rsid w:val="00CC0773"/>
    <w:rsid w:val="00CC0912"/>
    <w:rsid w:val="00CC2D42"/>
    <w:rsid w:val="00CC4F70"/>
    <w:rsid w:val="00CC5607"/>
    <w:rsid w:val="00CC6F7F"/>
    <w:rsid w:val="00CC7609"/>
    <w:rsid w:val="00CC7A75"/>
    <w:rsid w:val="00CD02C0"/>
    <w:rsid w:val="00CD069E"/>
    <w:rsid w:val="00CD085C"/>
    <w:rsid w:val="00CD1060"/>
    <w:rsid w:val="00CD1B68"/>
    <w:rsid w:val="00CD2153"/>
    <w:rsid w:val="00CD377B"/>
    <w:rsid w:val="00CD432E"/>
    <w:rsid w:val="00CD4702"/>
    <w:rsid w:val="00CD5691"/>
    <w:rsid w:val="00CD654E"/>
    <w:rsid w:val="00CD69B4"/>
    <w:rsid w:val="00CD6B3B"/>
    <w:rsid w:val="00CD7454"/>
    <w:rsid w:val="00CD7715"/>
    <w:rsid w:val="00CE081E"/>
    <w:rsid w:val="00CE0832"/>
    <w:rsid w:val="00CE0992"/>
    <w:rsid w:val="00CE0B12"/>
    <w:rsid w:val="00CE1E39"/>
    <w:rsid w:val="00CE31BB"/>
    <w:rsid w:val="00CE48DF"/>
    <w:rsid w:val="00CE51F9"/>
    <w:rsid w:val="00CE543E"/>
    <w:rsid w:val="00CE5799"/>
    <w:rsid w:val="00CE610E"/>
    <w:rsid w:val="00CE71D7"/>
    <w:rsid w:val="00CE7468"/>
    <w:rsid w:val="00CF0079"/>
    <w:rsid w:val="00CF0B20"/>
    <w:rsid w:val="00CF1FF1"/>
    <w:rsid w:val="00CF29D8"/>
    <w:rsid w:val="00CF65B6"/>
    <w:rsid w:val="00CF6676"/>
    <w:rsid w:val="00CF6B0C"/>
    <w:rsid w:val="00CF6E63"/>
    <w:rsid w:val="00CF73C3"/>
    <w:rsid w:val="00CF79EE"/>
    <w:rsid w:val="00D010A2"/>
    <w:rsid w:val="00D02957"/>
    <w:rsid w:val="00D03253"/>
    <w:rsid w:val="00D03703"/>
    <w:rsid w:val="00D03F94"/>
    <w:rsid w:val="00D04281"/>
    <w:rsid w:val="00D04D91"/>
    <w:rsid w:val="00D05A2A"/>
    <w:rsid w:val="00D05F96"/>
    <w:rsid w:val="00D06C4A"/>
    <w:rsid w:val="00D06F03"/>
    <w:rsid w:val="00D07142"/>
    <w:rsid w:val="00D07163"/>
    <w:rsid w:val="00D07396"/>
    <w:rsid w:val="00D07517"/>
    <w:rsid w:val="00D07B0B"/>
    <w:rsid w:val="00D110ED"/>
    <w:rsid w:val="00D114B6"/>
    <w:rsid w:val="00D11C32"/>
    <w:rsid w:val="00D1233A"/>
    <w:rsid w:val="00D1447F"/>
    <w:rsid w:val="00D14675"/>
    <w:rsid w:val="00D14708"/>
    <w:rsid w:val="00D14F46"/>
    <w:rsid w:val="00D15880"/>
    <w:rsid w:val="00D16929"/>
    <w:rsid w:val="00D17ABD"/>
    <w:rsid w:val="00D204E8"/>
    <w:rsid w:val="00D20A24"/>
    <w:rsid w:val="00D20C0A"/>
    <w:rsid w:val="00D20D40"/>
    <w:rsid w:val="00D20DA6"/>
    <w:rsid w:val="00D22018"/>
    <w:rsid w:val="00D2248D"/>
    <w:rsid w:val="00D22F20"/>
    <w:rsid w:val="00D23C78"/>
    <w:rsid w:val="00D24AE6"/>
    <w:rsid w:val="00D260F2"/>
    <w:rsid w:val="00D2613D"/>
    <w:rsid w:val="00D266ED"/>
    <w:rsid w:val="00D27CC4"/>
    <w:rsid w:val="00D3079B"/>
    <w:rsid w:val="00D30D3F"/>
    <w:rsid w:val="00D31073"/>
    <w:rsid w:val="00D3194D"/>
    <w:rsid w:val="00D31A91"/>
    <w:rsid w:val="00D322DE"/>
    <w:rsid w:val="00D32BEA"/>
    <w:rsid w:val="00D3368B"/>
    <w:rsid w:val="00D34BAC"/>
    <w:rsid w:val="00D34E9C"/>
    <w:rsid w:val="00D369C4"/>
    <w:rsid w:val="00D3752C"/>
    <w:rsid w:val="00D4026C"/>
    <w:rsid w:val="00D40F27"/>
    <w:rsid w:val="00D42FDC"/>
    <w:rsid w:val="00D43DB7"/>
    <w:rsid w:val="00D443FD"/>
    <w:rsid w:val="00D4476B"/>
    <w:rsid w:val="00D44E25"/>
    <w:rsid w:val="00D45577"/>
    <w:rsid w:val="00D458F8"/>
    <w:rsid w:val="00D45A91"/>
    <w:rsid w:val="00D46685"/>
    <w:rsid w:val="00D46ABF"/>
    <w:rsid w:val="00D47BF0"/>
    <w:rsid w:val="00D50192"/>
    <w:rsid w:val="00D5020D"/>
    <w:rsid w:val="00D5181D"/>
    <w:rsid w:val="00D520E4"/>
    <w:rsid w:val="00D5290A"/>
    <w:rsid w:val="00D53296"/>
    <w:rsid w:val="00D53607"/>
    <w:rsid w:val="00D540A6"/>
    <w:rsid w:val="00D54DE5"/>
    <w:rsid w:val="00D5572E"/>
    <w:rsid w:val="00D557FF"/>
    <w:rsid w:val="00D56683"/>
    <w:rsid w:val="00D56A5B"/>
    <w:rsid w:val="00D56A70"/>
    <w:rsid w:val="00D57D6F"/>
    <w:rsid w:val="00D57DD2"/>
    <w:rsid w:val="00D57E28"/>
    <w:rsid w:val="00D6084F"/>
    <w:rsid w:val="00D613CE"/>
    <w:rsid w:val="00D61587"/>
    <w:rsid w:val="00D61B15"/>
    <w:rsid w:val="00D635E4"/>
    <w:rsid w:val="00D6393D"/>
    <w:rsid w:val="00D64146"/>
    <w:rsid w:val="00D64772"/>
    <w:rsid w:val="00D65314"/>
    <w:rsid w:val="00D6539D"/>
    <w:rsid w:val="00D65471"/>
    <w:rsid w:val="00D6584E"/>
    <w:rsid w:val="00D658AF"/>
    <w:rsid w:val="00D661A3"/>
    <w:rsid w:val="00D664B2"/>
    <w:rsid w:val="00D66CFA"/>
    <w:rsid w:val="00D67B48"/>
    <w:rsid w:val="00D67EAE"/>
    <w:rsid w:val="00D7007F"/>
    <w:rsid w:val="00D70185"/>
    <w:rsid w:val="00D72260"/>
    <w:rsid w:val="00D733EB"/>
    <w:rsid w:val="00D73743"/>
    <w:rsid w:val="00D73836"/>
    <w:rsid w:val="00D73C16"/>
    <w:rsid w:val="00D73EE6"/>
    <w:rsid w:val="00D74403"/>
    <w:rsid w:val="00D74A95"/>
    <w:rsid w:val="00D74E25"/>
    <w:rsid w:val="00D752A2"/>
    <w:rsid w:val="00D755BE"/>
    <w:rsid w:val="00D76137"/>
    <w:rsid w:val="00D765D0"/>
    <w:rsid w:val="00D776D3"/>
    <w:rsid w:val="00D7796F"/>
    <w:rsid w:val="00D77F59"/>
    <w:rsid w:val="00D8065B"/>
    <w:rsid w:val="00D80879"/>
    <w:rsid w:val="00D81838"/>
    <w:rsid w:val="00D82425"/>
    <w:rsid w:val="00D82822"/>
    <w:rsid w:val="00D829EC"/>
    <w:rsid w:val="00D82D48"/>
    <w:rsid w:val="00D844CF"/>
    <w:rsid w:val="00D85B20"/>
    <w:rsid w:val="00D86032"/>
    <w:rsid w:val="00D8687D"/>
    <w:rsid w:val="00D905BB"/>
    <w:rsid w:val="00D90BBA"/>
    <w:rsid w:val="00D91129"/>
    <w:rsid w:val="00D91569"/>
    <w:rsid w:val="00D91747"/>
    <w:rsid w:val="00D931B9"/>
    <w:rsid w:val="00D931BD"/>
    <w:rsid w:val="00D94BAC"/>
    <w:rsid w:val="00D95083"/>
    <w:rsid w:val="00D95559"/>
    <w:rsid w:val="00D9570B"/>
    <w:rsid w:val="00D95DC8"/>
    <w:rsid w:val="00D967AC"/>
    <w:rsid w:val="00D96CCE"/>
    <w:rsid w:val="00D96F75"/>
    <w:rsid w:val="00D97271"/>
    <w:rsid w:val="00DA0000"/>
    <w:rsid w:val="00DA2E12"/>
    <w:rsid w:val="00DA3549"/>
    <w:rsid w:val="00DA3B17"/>
    <w:rsid w:val="00DA4401"/>
    <w:rsid w:val="00DA4F5F"/>
    <w:rsid w:val="00DA58EC"/>
    <w:rsid w:val="00DA5C84"/>
    <w:rsid w:val="00DA60DD"/>
    <w:rsid w:val="00DA61F0"/>
    <w:rsid w:val="00DA6CF5"/>
    <w:rsid w:val="00DB05C8"/>
    <w:rsid w:val="00DB17E1"/>
    <w:rsid w:val="00DB1E67"/>
    <w:rsid w:val="00DB1F3B"/>
    <w:rsid w:val="00DB3498"/>
    <w:rsid w:val="00DB4776"/>
    <w:rsid w:val="00DB4788"/>
    <w:rsid w:val="00DB6207"/>
    <w:rsid w:val="00DB750E"/>
    <w:rsid w:val="00DB75C9"/>
    <w:rsid w:val="00DB75D1"/>
    <w:rsid w:val="00DB775F"/>
    <w:rsid w:val="00DB7AF4"/>
    <w:rsid w:val="00DC0E6C"/>
    <w:rsid w:val="00DC1388"/>
    <w:rsid w:val="00DC15A5"/>
    <w:rsid w:val="00DC1E81"/>
    <w:rsid w:val="00DC2AFA"/>
    <w:rsid w:val="00DC2B57"/>
    <w:rsid w:val="00DC33F7"/>
    <w:rsid w:val="00DC3FF0"/>
    <w:rsid w:val="00DC499A"/>
    <w:rsid w:val="00DC5446"/>
    <w:rsid w:val="00DC57F8"/>
    <w:rsid w:val="00DC652B"/>
    <w:rsid w:val="00DD066F"/>
    <w:rsid w:val="00DD1F17"/>
    <w:rsid w:val="00DD2742"/>
    <w:rsid w:val="00DD2750"/>
    <w:rsid w:val="00DD2C10"/>
    <w:rsid w:val="00DD2C3D"/>
    <w:rsid w:val="00DD2F3B"/>
    <w:rsid w:val="00DD3A7D"/>
    <w:rsid w:val="00DD3BC9"/>
    <w:rsid w:val="00DD3D28"/>
    <w:rsid w:val="00DD4503"/>
    <w:rsid w:val="00DD4A76"/>
    <w:rsid w:val="00DD6516"/>
    <w:rsid w:val="00DD6659"/>
    <w:rsid w:val="00DD7555"/>
    <w:rsid w:val="00DE1EB1"/>
    <w:rsid w:val="00DE2580"/>
    <w:rsid w:val="00DE268A"/>
    <w:rsid w:val="00DE3084"/>
    <w:rsid w:val="00DE3353"/>
    <w:rsid w:val="00DE4003"/>
    <w:rsid w:val="00DE464A"/>
    <w:rsid w:val="00DE4BAB"/>
    <w:rsid w:val="00DE52A4"/>
    <w:rsid w:val="00DE5CDB"/>
    <w:rsid w:val="00DE66E6"/>
    <w:rsid w:val="00DE7387"/>
    <w:rsid w:val="00DE7732"/>
    <w:rsid w:val="00DF01C5"/>
    <w:rsid w:val="00DF067F"/>
    <w:rsid w:val="00DF0761"/>
    <w:rsid w:val="00DF126D"/>
    <w:rsid w:val="00DF1E31"/>
    <w:rsid w:val="00DF21FE"/>
    <w:rsid w:val="00DF2D5C"/>
    <w:rsid w:val="00DF37D3"/>
    <w:rsid w:val="00DF38C0"/>
    <w:rsid w:val="00DF4A31"/>
    <w:rsid w:val="00DF4BD1"/>
    <w:rsid w:val="00DF54D4"/>
    <w:rsid w:val="00DF5519"/>
    <w:rsid w:val="00DF5B12"/>
    <w:rsid w:val="00DF73FD"/>
    <w:rsid w:val="00DF7467"/>
    <w:rsid w:val="00DF7721"/>
    <w:rsid w:val="00E01053"/>
    <w:rsid w:val="00E01EF2"/>
    <w:rsid w:val="00E02C74"/>
    <w:rsid w:val="00E03145"/>
    <w:rsid w:val="00E03188"/>
    <w:rsid w:val="00E05013"/>
    <w:rsid w:val="00E053C3"/>
    <w:rsid w:val="00E05B16"/>
    <w:rsid w:val="00E05C27"/>
    <w:rsid w:val="00E060C5"/>
    <w:rsid w:val="00E06208"/>
    <w:rsid w:val="00E063AB"/>
    <w:rsid w:val="00E06B90"/>
    <w:rsid w:val="00E06DA4"/>
    <w:rsid w:val="00E11C73"/>
    <w:rsid w:val="00E125AE"/>
    <w:rsid w:val="00E12D6B"/>
    <w:rsid w:val="00E13635"/>
    <w:rsid w:val="00E13A8F"/>
    <w:rsid w:val="00E13E63"/>
    <w:rsid w:val="00E14340"/>
    <w:rsid w:val="00E146BB"/>
    <w:rsid w:val="00E1482D"/>
    <w:rsid w:val="00E17799"/>
    <w:rsid w:val="00E20E60"/>
    <w:rsid w:val="00E2195E"/>
    <w:rsid w:val="00E221C9"/>
    <w:rsid w:val="00E22ED7"/>
    <w:rsid w:val="00E242FF"/>
    <w:rsid w:val="00E24A5E"/>
    <w:rsid w:val="00E2612E"/>
    <w:rsid w:val="00E2615C"/>
    <w:rsid w:val="00E26272"/>
    <w:rsid w:val="00E26CC5"/>
    <w:rsid w:val="00E274AE"/>
    <w:rsid w:val="00E30015"/>
    <w:rsid w:val="00E30873"/>
    <w:rsid w:val="00E30A86"/>
    <w:rsid w:val="00E311F0"/>
    <w:rsid w:val="00E31FDE"/>
    <w:rsid w:val="00E32188"/>
    <w:rsid w:val="00E32394"/>
    <w:rsid w:val="00E32D5B"/>
    <w:rsid w:val="00E330D5"/>
    <w:rsid w:val="00E33244"/>
    <w:rsid w:val="00E337C0"/>
    <w:rsid w:val="00E33F39"/>
    <w:rsid w:val="00E350A4"/>
    <w:rsid w:val="00E35252"/>
    <w:rsid w:val="00E36387"/>
    <w:rsid w:val="00E36F5B"/>
    <w:rsid w:val="00E370AE"/>
    <w:rsid w:val="00E40321"/>
    <w:rsid w:val="00E404C3"/>
    <w:rsid w:val="00E40BEC"/>
    <w:rsid w:val="00E40FBB"/>
    <w:rsid w:val="00E41644"/>
    <w:rsid w:val="00E41EA0"/>
    <w:rsid w:val="00E42EB3"/>
    <w:rsid w:val="00E42F40"/>
    <w:rsid w:val="00E43B6C"/>
    <w:rsid w:val="00E44DC5"/>
    <w:rsid w:val="00E45CD2"/>
    <w:rsid w:val="00E45EA4"/>
    <w:rsid w:val="00E46138"/>
    <w:rsid w:val="00E46445"/>
    <w:rsid w:val="00E467CB"/>
    <w:rsid w:val="00E46AD2"/>
    <w:rsid w:val="00E46B80"/>
    <w:rsid w:val="00E46D97"/>
    <w:rsid w:val="00E475A8"/>
    <w:rsid w:val="00E4760C"/>
    <w:rsid w:val="00E47E83"/>
    <w:rsid w:val="00E50965"/>
    <w:rsid w:val="00E50C78"/>
    <w:rsid w:val="00E515E6"/>
    <w:rsid w:val="00E51F70"/>
    <w:rsid w:val="00E52509"/>
    <w:rsid w:val="00E527C3"/>
    <w:rsid w:val="00E52E03"/>
    <w:rsid w:val="00E5365B"/>
    <w:rsid w:val="00E539C3"/>
    <w:rsid w:val="00E53B6C"/>
    <w:rsid w:val="00E53C28"/>
    <w:rsid w:val="00E548B3"/>
    <w:rsid w:val="00E54AFF"/>
    <w:rsid w:val="00E54C52"/>
    <w:rsid w:val="00E54D37"/>
    <w:rsid w:val="00E556D0"/>
    <w:rsid w:val="00E55A95"/>
    <w:rsid w:val="00E56868"/>
    <w:rsid w:val="00E56E58"/>
    <w:rsid w:val="00E579A4"/>
    <w:rsid w:val="00E57E41"/>
    <w:rsid w:val="00E604D8"/>
    <w:rsid w:val="00E621E4"/>
    <w:rsid w:val="00E63E35"/>
    <w:rsid w:val="00E63ECD"/>
    <w:rsid w:val="00E64A50"/>
    <w:rsid w:val="00E64FE3"/>
    <w:rsid w:val="00E652AE"/>
    <w:rsid w:val="00E65C88"/>
    <w:rsid w:val="00E667B9"/>
    <w:rsid w:val="00E678C0"/>
    <w:rsid w:val="00E678E0"/>
    <w:rsid w:val="00E67D09"/>
    <w:rsid w:val="00E70A40"/>
    <w:rsid w:val="00E70E25"/>
    <w:rsid w:val="00E711C1"/>
    <w:rsid w:val="00E71389"/>
    <w:rsid w:val="00E73A38"/>
    <w:rsid w:val="00E73CBC"/>
    <w:rsid w:val="00E73E31"/>
    <w:rsid w:val="00E745FD"/>
    <w:rsid w:val="00E75836"/>
    <w:rsid w:val="00E7706D"/>
    <w:rsid w:val="00E80B81"/>
    <w:rsid w:val="00E8264A"/>
    <w:rsid w:val="00E83948"/>
    <w:rsid w:val="00E84108"/>
    <w:rsid w:val="00E84371"/>
    <w:rsid w:val="00E847C5"/>
    <w:rsid w:val="00E84EC6"/>
    <w:rsid w:val="00E854DD"/>
    <w:rsid w:val="00E85541"/>
    <w:rsid w:val="00E85EBB"/>
    <w:rsid w:val="00E86021"/>
    <w:rsid w:val="00E8613E"/>
    <w:rsid w:val="00E869C2"/>
    <w:rsid w:val="00E86E01"/>
    <w:rsid w:val="00E9013F"/>
    <w:rsid w:val="00E90B5E"/>
    <w:rsid w:val="00E90D78"/>
    <w:rsid w:val="00E91D5A"/>
    <w:rsid w:val="00E92053"/>
    <w:rsid w:val="00E9598F"/>
    <w:rsid w:val="00E96C62"/>
    <w:rsid w:val="00E976D2"/>
    <w:rsid w:val="00E976EC"/>
    <w:rsid w:val="00E97B5D"/>
    <w:rsid w:val="00EA11CC"/>
    <w:rsid w:val="00EA1EDA"/>
    <w:rsid w:val="00EA34DF"/>
    <w:rsid w:val="00EA3571"/>
    <w:rsid w:val="00EA3873"/>
    <w:rsid w:val="00EA438B"/>
    <w:rsid w:val="00EA4425"/>
    <w:rsid w:val="00EA4F75"/>
    <w:rsid w:val="00EA5B04"/>
    <w:rsid w:val="00EA5C7B"/>
    <w:rsid w:val="00EA6724"/>
    <w:rsid w:val="00EA6870"/>
    <w:rsid w:val="00EA7D34"/>
    <w:rsid w:val="00EB0D33"/>
    <w:rsid w:val="00EB2725"/>
    <w:rsid w:val="00EB399F"/>
    <w:rsid w:val="00EB3E47"/>
    <w:rsid w:val="00EB46EE"/>
    <w:rsid w:val="00EB4924"/>
    <w:rsid w:val="00EB5CB5"/>
    <w:rsid w:val="00EB62CF"/>
    <w:rsid w:val="00EB6574"/>
    <w:rsid w:val="00EB6F9F"/>
    <w:rsid w:val="00EB783E"/>
    <w:rsid w:val="00EB7BCB"/>
    <w:rsid w:val="00EC06E0"/>
    <w:rsid w:val="00EC0EA8"/>
    <w:rsid w:val="00EC13A3"/>
    <w:rsid w:val="00EC24A3"/>
    <w:rsid w:val="00EC24D3"/>
    <w:rsid w:val="00EC3874"/>
    <w:rsid w:val="00EC441F"/>
    <w:rsid w:val="00EC4929"/>
    <w:rsid w:val="00EC4E9B"/>
    <w:rsid w:val="00EC593F"/>
    <w:rsid w:val="00EC7D9A"/>
    <w:rsid w:val="00ED0A1D"/>
    <w:rsid w:val="00ED157E"/>
    <w:rsid w:val="00ED17F9"/>
    <w:rsid w:val="00ED1A4E"/>
    <w:rsid w:val="00ED1C2D"/>
    <w:rsid w:val="00ED2210"/>
    <w:rsid w:val="00ED22B6"/>
    <w:rsid w:val="00ED314C"/>
    <w:rsid w:val="00ED3300"/>
    <w:rsid w:val="00ED358A"/>
    <w:rsid w:val="00ED3835"/>
    <w:rsid w:val="00ED391B"/>
    <w:rsid w:val="00ED3EC0"/>
    <w:rsid w:val="00ED43A3"/>
    <w:rsid w:val="00ED4ACF"/>
    <w:rsid w:val="00ED5347"/>
    <w:rsid w:val="00ED5A64"/>
    <w:rsid w:val="00ED6943"/>
    <w:rsid w:val="00ED6D71"/>
    <w:rsid w:val="00EE0210"/>
    <w:rsid w:val="00EE1474"/>
    <w:rsid w:val="00EE1B56"/>
    <w:rsid w:val="00EE2A85"/>
    <w:rsid w:val="00EE3E56"/>
    <w:rsid w:val="00EE404D"/>
    <w:rsid w:val="00EE485B"/>
    <w:rsid w:val="00EE52D7"/>
    <w:rsid w:val="00EE56AE"/>
    <w:rsid w:val="00EE5C07"/>
    <w:rsid w:val="00EE5EA5"/>
    <w:rsid w:val="00EE7414"/>
    <w:rsid w:val="00EE79E3"/>
    <w:rsid w:val="00EE7A92"/>
    <w:rsid w:val="00EF0876"/>
    <w:rsid w:val="00EF130E"/>
    <w:rsid w:val="00EF1B4F"/>
    <w:rsid w:val="00EF1C22"/>
    <w:rsid w:val="00EF1DC8"/>
    <w:rsid w:val="00EF281A"/>
    <w:rsid w:val="00EF2B54"/>
    <w:rsid w:val="00EF2D15"/>
    <w:rsid w:val="00EF329B"/>
    <w:rsid w:val="00EF4ADA"/>
    <w:rsid w:val="00EF588D"/>
    <w:rsid w:val="00EF62A0"/>
    <w:rsid w:val="00EF64D6"/>
    <w:rsid w:val="00EF6518"/>
    <w:rsid w:val="00EF6C05"/>
    <w:rsid w:val="00EF71CE"/>
    <w:rsid w:val="00EF76A7"/>
    <w:rsid w:val="00F00845"/>
    <w:rsid w:val="00F00E65"/>
    <w:rsid w:val="00F0164D"/>
    <w:rsid w:val="00F02756"/>
    <w:rsid w:val="00F02CAA"/>
    <w:rsid w:val="00F03679"/>
    <w:rsid w:val="00F039B6"/>
    <w:rsid w:val="00F04E5B"/>
    <w:rsid w:val="00F0697C"/>
    <w:rsid w:val="00F10460"/>
    <w:rsid w:val="00F10962"/>
    <w:rsid w:val="00F109CB"/>
    <w:rsid w:val="00F110DC"/>
    <w:rsid w:val="00F11E16"/>
    <w:rsid w:val="00F12C08"/>
    <w:rsid w:val="00F12DED"/>
    <w:rsid w:val="00F138A7"/>
    <w:rsid w:val="00F14256"/>
    <w:rsid w:val="00F1592A"/>
    <w:rsid w:val="00F15C52"/>
    <w:rsid w:val="00F15F05"/>
    <w:rsid w:val="00F16962"/>
    <w:rsid w:val="00F16B2C"/>
    <w:rsid w:val="00F17DA7"/>
    <w:rsid w:val="00F20241"/>
    <w:rsid w:val="00F20ED7"/>
    <w:rsid w:val="00F2167B"/>
    <w:rsid w:val="00F22224"/>
    <w:rsid w:val="00F22A34"/>
    <w:rsid w:val="00F22E9B"/>
    <w:rsid w:val="00F22F32"/>
    <w:rsid w:val="00F231D6"/>
    <w:rsid w:val="00F23499"/>
    <w:rsid w:val="00F23AC1"/>
    <w:rsid w:val="00F24E7F"/>
    <w:rsid w:val="00F26296"/>
    <w:rsid w:val="00F2631E"/>
    <w:rsid w:val="00F2671C"/>
    <w:rsid w:val="00F26DDB"/>
    <w:rsid w:val="00F2789F"/>
    <w:rsid w:val="00F27DD0"/>
    <w:rsid w:val="00F306DC"/>
    <w:rsid w:val="00F30D90"/>
    <w:rsid w:val="00F33267"/>
    <w:rsid w:val="00F3389F"/>
    <w:rsid w:val="00F33D13"/>
    <w:rsid w:val="00F33D7B"/>
    <w:rsid w:val="00F33E6D"/>
    <w:rsid w:val="00F34AB2"/>
    <w:rsid w:val="00F34F48"/>
    <w:rsid w:val="00F351B9"/>
    <w:rsid w:val="00F35D80"/>
    <w:rsid w:val="00F36EE5"/>
    <w:rsid w:val="00F37407"/>
    <w:rsid w:val="00F4020A"/>
    <w:rsid w:val="00F4021D"/>
    <w:rsid w:val="00F40CEE"/>
    <w:rsid w:val="00F40FBE"/>
    <w:rsid w:val="00F41598"/>
    <w:rsid w:val="00F4307D"/>
    <w:rsid w:val="00F43340"/>
    <w:rsid w:val="00F4346A"/>
    <w:rsid w:val="00F44176"/>
    <w:rsid w:val="00F454D5"/>
    <w:rsid w:val="00F45CFC"/>
    <w:rsid w:val="00F50581"/>
    <w:rsid w:val="00F507D2"/>
    <w:rsid w:val="00F508F8"/>
    <w:rsid w:val="00F50980"/>
    <w:rsid w:val="00F520B0"/>
    <w:rsid w:val="00F5216D"/>
    <w:rsid w:val="00F529E3"/>
    <w:rsid w:val="00F534F1"/>
    <w:rsid w:val="00F56419"/>
    <w:rsid w:val="00F56739"/>
    <w:rsid w:val="00F56BD7"/>
    <w:rsid w:val="00F57364"/>
    <w:rsid w:val="00F57586"/>
    <w:rsid w:val="00F60180"/>
    <w:rsid w:val="00F60372"/>
    <w:rsid w:val="00F616AF"/>
    <w:rsid w:val="00F62564"/>
    <w:rsid w:val="00F630DE"/>
    <w:rsid w:val="00F6335B"/>
    <w:rsid w:val="00F63852"/>
    <w:rsid w:val="00F63B6E"/>
    <w:rsid w:val="00F6460F"/>
    <w:rsid w:val="00F64931"/>
    <w:rsid w:val="00F64CD3"/>
    <w:rsid w:val="00F64DFB"/>
    <w:rsid w:val="00F653F2"/>
    <w:rsid w:val="00F6541E"/>
    <w:rsid w:val="00F65649"/>
    <w:rsid w:val="00F65C6F"/>
    <w:rsid w:val="00F66FAC"/>
    <w:rsid w:val="00F673E3"/>
    <w:rsid w:val="00F67602"/>
    <w:rsid w:val="00F701CB"/>
    <w:rsid w:val="00F70389"/>
    <w:rsid w:val="00F706DF"/>
    <w:rsid w:val="00F70A4D"/>
    <w:rsid w:val="00F70B6C"/>
    <w:rsid w:val="00F71424"/>
    <w:rsid w:val="00F7203A"/>
    <w:rsid w:val="00F73160"/>
    <w:rsid w:val="00F7382B"/>
    <w:rsid w:val="00F73D68"/>
    <w:rsid w:val="00F74786"/>
    <w:rsid w:val="00F74CA3"/>
    <w:rsid w:val="00F74F49"/>
    <w:rsid w:val="00F756C5"/>
    <w:rsid w:val="00F76429"/>
    <w:rsid w:val="00F76ECF"/>
    <w:rsid w:val="00F774D0"/>
    <w:rsid w:val="00F7760B"/>
    <w:rsid w:val="00F77A96"/>
    <w:rsid w:val="00F80495"/>
    <w:rsid w:val="00F80F4C"/>
    <w:rsid w:val="00F81E1E"/>
    <w:rsid w:val="00F81EE1"/>
    <w:rsid w:val="00F824B9"/>
    <w:rsid w:val="00F82B1F"/>
    <w:rsid w:val="00F82D17"/>
    <w:rsid w:val="00F83541"/>
    <w:rsid w:val="00F839D0"/>
    <w:rsid w:val="00F8408C"/>
    <w:rsid w:val="00F86635"/>
    <w:rsid w:val="00F867BD"/>
    <w:rsid w:val="00F86AED"/>
    <w:rsid w:val="00F86FB0"/>
    <w:rsid w:val="00F87842"/>
    <w:rsid w:val="00F90C28"/>
    <w:rsid w:val="00F90D4B"/>
    <w:rsid w:val="00F92618"/>
    <w:rsid w:val="00F931B0"/>
    <w:rsid w:val="00F931DB"/>
    <w:rsid w:val="00F9360E"/>
    <w:rsid w:val="00F93D66"/>
    <w:rsid w:val="00F940DC"/>
    <w:rsid w:val="00F945B9"/>
    <w:rsid w:val="00F956DA"/>
    <w:rsid w:val="00F9636A"/>
    <w:rsid w:val="00F977B2"/>
    <w:rsid w:val="00F9798A"/>
    <w:rsid w:val="00FA000D"/>
    <w:rsid w:val="00FA02E5"/>
    <w:rsid w:val="00FA0B56"/>
    <w:rsid w:val="00FA1043"/>
    <w:rsid w:val="00FA1254"/>
    <w:rsid w:val="00FA16BB"/>
    <w:rsid w:val="00FA33FB"/>
    <w:rsid w:val="00FA454E"/>
    <w:rsid w:val="00FA5AC1"/>
    <w:rsid w:val="00FA6F78"/>
    <w:rsid w:val="00FA7268"/>
    <w:rsid w:val="00FA7A7B"/>
    <w:rsid w:val="00FB03C3"/>
    <w:rsid w:val="00FB0BA4"/>
    <w:rsid w:val="00FB1417"/>
    <w:rsid w:val="00FB1E12"/>
    <w:rsid w:val="00FB2782"/>
    <w:rsid w:val="00FB2F05"/>
    <w:rsid w:val="00FB2F78"/>
    <w:rsid w:val="00FB3010"/>
    <w:rsid w:val="00FB304C"/>
    <w:rsid w:val="00FB334F"/>
    <w:rsid w:val="00FB356F"/>
    <w:rsid w:val="00FB3D69"/>
    <w:rsid w:val="00FB3EC5"/>
    <w:rsid w:val="00FB439C"/>
    <w:rsid w:val="00FB4EFC"/>
    <w:rsid w:val="00FB5137"/>
    <w:rsid w:val="00FB545A"/>
    <w:rsid w:val="00FB59B5"/>
    <w:rsid w:val="00FB66D5"/>
    <w:rsid w:val="00FB6918"/>
    <w:rsid w:val="00FB744E"/>
    <w:rsid w:val="00FB760D"/>
    <w:rsid w:val="00FB785A"/>
    <w:rsid w:val="00FB7B94"/>
    <w:rsid w:val="00FB7EF6"/>
    <w:rsid w:val="00FC0DF6"/>
    <w:rsid w:val="00FC0E0C"/>
    <w:rsid w:val="00FC1334"/>
    <w:rsid w:val="00FC15F2"/>
    <w:rsid w:val="00FC17E5"/>
    <w:rsid w:val="00FC1EDE"/>
    <w:rsid w:val="00FC2D1F"/>
    <w:rsid w:val="00FC363F"/>
    <w:rsid w:val="00FC481A"/>
    <w:rsid w:val="00FC5511"/>
    <w:rsid w:val="00FC5C36"/>
    <w:rsid w:val="00FC7272"/>
    <w:rsid w:val="00FD009B"/>
    <w:rsid w:val="00FD0680"/>
    <w:rsid w:val="00FD0AA2"/>
    <w:rsid w:val="00FD18B6"/>
    <w:rsid w:val="00FD1FC5"/>
    <w:rsid w:val="00FD257F"/>
    <w:rsid w:val="00FD270C"/>
    <w:rsid w:val="00FD2FC6"/>
    <w:rsid w:val="00FD3932"/>
    <w:rsid w:val="00FD47E2"/>
    <w:rsid w:val="00FD4A4B"/>
    <w:rsid w:val="00FD5549"/>
    <w:rsid w:val="00FD5656"/>
    <w:rsid w:val="00FD59EF"/>
    <w:rsid w:val="00FD6040"/>
    <w:rsid w:val="00FD6A88"/>
    <w:rsid w:val="00FD70FA"/>
    <w:rsid w:val="00FD7C05"/>
    <w:rsid w:val="00FE254D"/>
    <w:rsid w:val="00FE2BE3"/>
    <w:rsid w:val="00FE2DF4"/>
    <w:rsid w:val="00FE331B"/>
    <w:rsid w:val="00FE459A"/>
    <w:rsid w:val="00FE4C61"/>
    <w:rsid w:val="00FE4EA8"/>
    <w:rsid w:val="00FE6BC8"/>
    <w:rsid w:val="00FE7F8A"/>
    <w:rsid w:val="00FF1A57"/>
    <w:rsid w:val="00FF2254"/>
    <w:rsid w:val="00FF287E"/>
    <w:rsid w:val="00FF291F"/>
    <w:rsid w:val="00FF2BC1"/>
    <w:rsid w:val="00FF2DB8"/>
    <w:rsid w:val="00FF362F"/>
    <w:rsid w:val="00FF380C"/>
    <w:rsid w:val="00FF389A"/>
    <w:rsid w:val="00FF4552"/>
    <w:rsid w:val="00FF558A"/>
    <w:rsid w:val="00FF6288"/>
    <w:rsid w:val="00FF6C54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B09D89"/>
  <w15:docId w15:val="{73DCB14D-4914-454F-8D65-8F259CBC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547"/>
    <w:pPr>
      <w:tabs>
        <w:tab w:val="left" w:pos="720"/>
      </w:tabs>
      <w:spacing w:before="120" w:after="120"/>
      <w:ind w:left="432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autoRedefine/>
    <w:qFormat/>
    <w:rsid w:val="00C805B0"/>
    <w:pPr>
      <w:spacing w:before="400" w:after="960"/>
      <w:jc w:val="right"/>
      <w:outlineLvl w:val="0"/>
    </w:pPr>
    <w:rPr>
      <w:b/>
      <w:sz w:val="56"/>
      <w:szCs w:val="48"/>
    </w:rPr>
  </w:style>
  <w:style w:type="paragraph" w:styleId="Heading2">
    <w:name w:val="heading 2"/>
    <w:basedOn w:val="Normal"/>
    <w:next w:val="Normal"/>
    <w:link w:val="Heading2Char"/>
    <w:autoRedefine/>
    <w:qFormat/>
    <w:rsid w:val="00AA017B"/>
    <w:pPr>
      <w:keepNext/>
      <w:tabs>
        <w:tab w:val="clear" w:pos="720"/>
      </w:tabs>
      <w:spacing w:before="720" w:after="240"/>
      <w:ind w:left="0"/>
      <w:outlineLvl w:val="1"/>
    </w:pPr>
    <w:rPr>
      <w:b/>
      <w:sz w:val="48"/>
    </w:rPr>
  </w:style>
  <w:style w:type="paragraph" w:styleId="Heading3">
    <w:name w:val="heading 3"/>
    <w:basedOn w:val="Heading2"/>
    <w:next w:val="Normal"/>
    <w:link w:val="Heading3Char"/>
    <w:autoRedefine/>
    <w:qFormat/>
    <w:rsid w:val="00F45CFC"/>
    <w:pPr>
      <w:spacing w:before="240"/>
      <w:ind w:left="360"/>
      <w:outlineLvl w:val="2"/>
    </w:pPr>
    <w:rPr>
      <w:sz w:val="36"/>
    </w:rPr>
  </w:style>
  <w:style w:type="paragraph" w:styleId="Heading4">
    <w:name w:val="heading 4"/>
    <w:basedOn w:val="Normal"/>
    <w:next w:val="Normal"/>
    <w:autoRedefine/>
    <w:qFormat/>
    <w:rsid w:val="00C94D0D"/>
    <w:pPr>
      <w:keepNext/>
      <w:spacing w:before="24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C33E6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3E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AA017B"/>
    <w:rPr>
      <w:rFonts w:ascii="Arial" w:hAnsi="Arial"/>
      <w:b/>
      <w:sz w:val="48"/>
    </w:rPr>
  </w:style>
  <w:style w:type="character" w:customStyle="1" w:styleId="Heading3Char">
    <w:name w:val="Heading 3 Char"/>
    <w:basedOn w:val="DefaultParagraphFont"/>
    <w:link w:val="Heading3"/>
    <w:rsid w:val="00F45CFC"/>
    <w:rPr>
      <w:rFonts w:ascii="Arial" w:hAnsi="Arial"/>
      <w:b/>
      <w:sz w:val="36"/>
    </w:rPr>
  </w:style>
  <w:style w:type="paragraph" w:styleId="Caption">
    <w:name w:val="caption"/>
    <w:basedOn w:val="Normal"/>
    <w:next w:val="Normal"/>
    <w:qFormat/>
    <w:rsid w:val="00BF287D"/>
    <w:pPr>
      <w:spacing w:after="360"/>
      <w:ind w:right="432"/>
    </w:pPr>
    <w:rPr>
      <w:rFonts w:ascii="Tahoma" w:hAnsi="Tahoma"/>
      <w:sz w:val="20"/>
    </w:rPr>
  </w:style>
  <w:style w:type="character" w:styleId="CommentReference">
    <w:name w:val="annotation reference"/>
    <w:basedOn w:val="DefaultParagraphFont"/>
    <w:semiHidden/>
    <w:rsid w:val="00CC0637"/>
    <w:rPr>
      <w:sz w:val="16"/>
    </w:rPr>
  </w:style>
  <w:style w:type="paragraph" w:styleId="CommentText">
    <w:name w:val="annotation text"/>
    <w:basedOn w:val="Normal"/>
    <w:link w:val="CommentTextChar"/>
    <w:semiHidden/>
    <w:rsid w:val="00CC0637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655C"/>
    <w:rPr>
      <w:rFonts w:ascii="Arial" w:hAnsi="Arial"/>
    </w:rPr>
  </w:style>
  <w:style w:type="paragraph" w:customStyle="1" w:styleId="Footer-OddPages">
    <w:name w:val="Footer-OddPages"/>
    <w:basedOn w:val="Normal"/>
    <w:rsid w:val="00D45A91"/>
    <w:pPr>
      <w:pBdr>
        <w:top w:val="single" w:sz="6" w:space="1" w:color="auto"/>
      </w:pBdr>
      <w:tabs>
        <w:tab w:val="clear" w:pos="720"/>
        <w:tab w:val="right" w:pos="9360"/>
      </w:tabs>
      <w:spacing w:before="0" w:after="0"/>
      <w:ind w:left="0"/>
    </w:pPr>
    <w:rPr>
      <w:sz w:val="20"/>
    </w:rPr>
  </w:style>
  <w:style w:type="paragraph" w:customStyle="1" w:styleId="Footer-EvenPages">
    <w:name w:val="Footer-EvenPages"/>
    <w:basedOn w:val="Footer-OddPages"/>
    <w:rsid w:val="00241B81"/>
    <w:pPr>
      <w:jc w:val="right"/>
    </w:pPr>
  </w:style>
  <w:style w:type="paragraph" w:customStyle="1" w:styleId="Header-OddPages">
    <w:name w:val="Header-OddPages"/>
    <w:basedOn w:val="Normal"/>
    <w:autoRedefine/>
    <w:rsid w:val="00BF287D"/>
    <w:pPr>
      <w:pBdr>
        <w:bottom w:val="single" w:sz="6" w:space="1" w:color="auto"/>
      </w:pBdr>
      <w:tabs>
        <w:tab w:val="clear" w:pos="720"/>
      </w:tabs>
      <w:ind w:left="0"/>
      <w:jc w:val="right"/>
    </w:pPr>
    <w:rPr>
      <w:rFonts w:ascii="Tahoma" w:hAnsi="Tahoma"/>
      <w:noProof/>
    </w:rPr>
  </w:style>
  <w:style w:type="paragraph" w:customStyle="1" w:styleId="Header-EvenPages">
    <w:name w:val="Header-EvenPages"/>
    <w:basedOn w:val="Header-OddPages"/>
    <w:rsid w:val="00D96CCE"/>
    <w:pPr>
      <w:tabs>
        <w:tab w:val="left" w:pos="0"/>
      </w:tabs>
      <w:jc w:val="left"/>
    </w:pPr>
  </w:style>
  <w:style w:type="paragraph" w:styleId="ListParagraph">
    <w:name w:val="List Paragraph"/>
    <w:basedOn w:val="Normal"/>
    <w:uiPriority w:val="34"/>
    <w:qFormat/>
    <w:rsid w:val="002D0547"/>
    <w:pPr>
      <w:numPr>
        <w:numId w:val="2"/>
      </w:numPr>
      <w:spacing w:before="240" w:after="240"/>
      <w:ind w:left="1080"/>
      <w:contextualSpacing/>
    </w:pPr>
  </w:style>
  <w:style w:type="character" w:customStyle="1" w:styleId="InlineCode">
    <w:name w:val="Inline Code"/>
    <w:basedOn w:val="DefaultParagraphFont"/>
    <w:rsid w:val="00CC0637"/>
    <w:rPr>
      <w:rFonts w:ascii="Courier New" w:hAnsi="Courier New"/>
      <w:sz w:val="26"/>
      <w:szCs w:val="24"/>
    </w:rPr>
  </w:style>
  <w:style w:type="paragraph" w:customStyle="1" w:styleId="Note">
    <w:name w:val="Note"/>
    <w:basedOn w:val="Normal"/>
    <w:next w:val="Normal"/>
    <w:autoRedefine/>
    <w:rsid w:val="00CC0637"/>
    <w:pPr>
      <w:spacing w:before="240" w:after="240" w:line="300" w:lineRule="atLeast"/>
      <w:ind w:left="2736" w:right="1728" w:hanging="1008"/>
    </w:pPr>
  </w:style>
  <w:style w:type="paragraph" w:customStyle="1" w:styleId="NumberedList">
    <w:name w:val="Numbered List"/>
    <w:basedOn w:val="Normal"/>
    <w:autoRedefine/>
    <w:rsid w:val="00241B81"/>
    <w:pPr>
      <w:numPr>
        <w:numId w:val="1"/>
      </w:numPr>
      <w:tabs>
        <w:tab w:val="clear" w:pos="720"/>
        <w:tab w:val="clear" w:pos="1440"/>
        <w:tab w:val="left" w:pos="1620"/>
      </w:tabs>
      <w:ind w:left="1800"/>
    </w:pPr>
  </w:style>
  <w:style w:type="paragraph" w:customStyle="1" w:styleId="ScreenShot">
    <w:name w:val="ScreenShot"/>
    <w:basedOn w:val="Normal"/>
    <w:next w:val="Caption"/>
    <w:rsid w:val="00BF287D"/>
    <w:pPr>
      <w:keepNext/>
      <w:spacing w:before="240" w:line="300" w:lineRule="atLeast"/>
    </w:pPr>
    <w:rPr>
      <w:noProof/>
      <w:sz w:val="20"/>
    </w:rPr>
  </w:style>
  <w:style w:type="paragraph" w:customStyle="1" w:styleId="SourceCode">
    <w:name w:val="SourceCode"/>
    <w:basedOn w:val="Normal"/>
    <w:rsid w:val="00512D9B"/>
    <w:pPr>
      <w:keepNext/>
      <w:keepLines/>
      <w:pBdr>
        <w:top w:val="double" w:sz="4" w:space="4" w:color="C0C0C0"/>
        <w:left w:val="double" w:sz="4" w:space="4" w:color="C0C0C0"/>
        <w:bottom w:val="double" w:sz="4" w:space="4" w:color="C0C0C0"/>
        <w:right w:val="double" w:sz="4" w:space="4" w:color="C0C0C0"/>
      </w:pBdr>
      <w:tabs>
        <w:tab w:val="left" w:pos="1620"/>
        <w:tab w:val="left" w:pos="1800"/>
        <w:tab w:val="left" w:pos="1980"/>
        <w:tab w:val="left" w:pos="2160"/>
        <w:tab w:val="left" w:pos="2340"/>
        <w:tab w:val="left" w:pos="2520"/>
        <w:tab w:val="left" w:pos="2700"/>
        <w:tab w:val="left" w:pos="2880"/>
        <w:tab w:val="left" w:pos="3240"/>
        <w:tab w:val="left" w:pos="3600"/>
        <w:tab w:val="left" w:pos="3960"/>
        <w:tab w:val="left" w:pos="4320"/>
      </w:tabs>
      <w:spacing w:before="0" w:after="0"/>
      <w:ind w:left="576" w:right="576"/>
    </w:pPr>
    <w:rPr>
      <w:rFonts w:ascii="Courier New" w:hAnsi="Courier New"/>
      <w:noProof/>
    </w:rPr>
  </w:style>
  <w:style w:type="paragraph" w:customStyle="1" w:styleId="SourceCodeAlone">
    <w:name w:val="SourceCodeAlone"/>
    <w:basedOn w:val="SourceCode"/>
    <w:next w:val="Normal"/>
    <w:rsid w:val="005A1AA8"/>
    <w:pPr>
      <w:spacing w:before="360" w:after="240"/>
    </w:pPr>
  </w:style>
  <w:style w:type="paragraph" w:customStyle="1" w:styleId="SourceCodeBottom">
    <w:name w:val="SourceCodeBottom"/>
    <w:basedOn w:val="SourceCode"/>
    <w:next w:val="Normal"/>
    <w:rsid w:val="00D635E4"/>
    <w:pPr>
      <w:keepNext w:val="0"/>
      <w:keepLines w:val="0"/>
      <w:spacing w:after="240"/>
    </w:pPr>
  </w:style>
  <w:style w:type="paragraph" w:customStyle="1" w:styleId="SourceCodeTop">
    <w:name w:val="SourceCodeTop"/>
    <w:basedOn w:val="SourceCode"/>
    <w:next w:val="SourceCode"/>
    <w:rsid w:val="00FE2DF4"/>
    <w:pPr>
      <w:spacing w:before="360"/>
    </w:pPr>
  </w:style>
  <w:style w:type="paragraph" w:customStyle="1" w:styleId="Table">
    <w:name w:val="Table"/>
    <w:next w:val="Normal"/>
    <w:rsid w:val="00CC0637"/>
    <w:pPr>
      <w:keepLines/>
      <w:spacing w:before="60" w:after="60"/>
    </w:pPr>
    <w:rPr>
      <w:rFonts w:ascii="Tahoma" w:hAnsi="Tahoma"/>
    </w:rPr>
  </w:style>
  <w:style w:type="paragraph" w:customStyle="1" w:styleId="TableHeader">
    <w:name w:val="Table Header"/>
    <w:basedOn w:val="Table"/>
    <w:autoRedefine/>
    <w:rsid w:val="00CC0637"/>
    <w:pPr>
      <w:keepNext/>
      <w:tabs>
        <w:tab w:val="left" w:pos="2880"/>
        <w:tab w:val="left" w:pos="4320"/>
        <w:tab w:val="left" w:pos="5760"/>
        <w:tab w:val="left" w:pos="7200"/>
      </w:tabs>
      <w:spacing w:before="120" w:after="120"/>
      <w:jc w:val="center"/>
    </w:pPr>
    <w:rPr>
      <w:b/>
      <w:noProof/>
    </w:rPr>
  </w:style>
  <w:style w:type="paragraph" w:customStyle="1" w:styleId="Tip">
    <w:name w:val="Tip"/>
    <w:basedOn w:val="Normal"/>
    <w:next w:val="Normal"/>
    <w:autoRedefine/>
    <w:rsid w:val="00CC0637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240" w:after="240" w:line="300" w:lineRule="atLeast"/>
      <w:ind w:left="2736" w:right="1728" w:hanging="1008"/>
    </w:pPr>
  </w:style>
  <w:style w:type="paragraph" w:styleId="TOC1">
    <w:name w:val="toc 1"/>
    <w:basedOn w:val="Normal"/>
    <w:next w:val="TOC2"/>
    <w:semiHidden/>
    <w:rsid w:val="00CC0637"/>
    <w:pPr>
      <w:tabs>
        <w:tab w:val="right" w:leader="dot" w:pos="9360"/>
      </w:tabs>
      <w:ind w:left="720"/>
    </w:pPr>
    <w:rPr>
      <w:sz w:val="22"/>
    </w:rPr>
  </w:style>
  <w:style w:type="paragraph" w:styleId="TOC2">
    <w:name w:val="toc 2"/>
    <w:basedOn w:val="Normal"/>
    <w:next w:val="Normal"/>
    <w:semiHidden/>
    <w:rsid w:val="00CC0637"/>
    <w:pPr>
      <w:tabs>
        <w:tab w:val="right" w:leader="dot" w:pos="9360"/>
      </w:tabs>
      <w:ind w:left="1440"/>
    </w:pPr>
    <w:rPr>
      <w:sz w:val="22"/>
    </w:rPr>
  </w:style>
  <w:style w:type="paragraph" w:styleId="TOC3">
    <w:name w:val="toc 3"/>
    <w:basedOn w:val="Normal"/>
    <w:next w:val="Normal"/>
    <w:semiHidden/>
    <w:rsid w:val="00CC0637"/>
    <w:pPr>
      <w:tabs>
        <w:tab w:val="right" w:leader="dot" w:pos="9360"/>
      </w:tabs>
      <w:spacing w:before="60"/>
      <w:ind w:left="2160"/>
    </w:pPr>
    <w:rPr>
      <w:sz w:val="22"/>
    </w:rPr>
  </w:style>
  <w:style w:type="paragraph" w:customStyle="1" w:styleId="Warning">
    <w:name w:val="Warning"/>
    <w:basedOn w:val="Tip"/>
    <w:next w:val="Normal"/>
    <w:autoRedefine/>
    <w:rsid w:val="00CC0637"/>
    <w:pPr>
      <w:pBdr>
        <w:top w:val="thinThickSmallGap" w:sz="24" w:space="6" w:color="auto"/>
        <w:left w:val="thinThickSmallGap" w:sz="24" w:space="6" w:color="auto"/>
        <w:bottom w:val="thickThinSmallGap" w:sz="24" w:space="6" w:color="auto"/>
        <w:right w:val="thickThinSmallGap" w:sz="24" w:space="6" w:color="auto"/>
      </w:pBdr>
      <w:ind w:left="3240" w:hanging="1440"/>
    </w:pPr>
  </w:style>
  <w:style w:type="character" w:styleId="Hyperlink">
    <w:name w:val="Hyperlink"/>
    <w:basedOn w:val="DefaultParagraphFont"/>
    <w:uiPriority w:val="99"/>
    <w:rsid w:val="002C4D7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DC1"/>
    <w:rPr>
      <w:rFonts w:ascii="Courier New" w:hAnsi="Courier New"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46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C54632"/>
    <w:pPr>
      <w:tabs>
        <w:tab w:val="clear" w:pos="720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54632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C54632"/>
    <w:pPr>
      <w:tabs>
        <w:tab w:val="clear" w:pos="720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C54632"/>
    <w:rPr>
      <w:rFonts w:ascii="Arial" w:hAnsi="Arial"/>
      <w:sz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D2086"/>
    <w:rPr>
      <w:color w:val="808080"/>
      <w:shd w:val="clear" w:color="auto" w:fill="E6E6E6"/>
    </w:rPr>
  </w:style>
  <w:style w:type="table" w:styleId="TableGrid">
    <w:name w:val="Table Grid"/>
    <w:basedOn w:val="TableNormal"/>
    <w:rsid w:val="0025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autoRedefine/>
    <w:rsid w:val="00155A62"/>
    <w:pPr>
      <w:ind w:left="1080"/>
    </w:pPr>
  </w:style>
  <w:style w:type="character" w:customStyle="1" w:styleId="BodyTextChar">
    <w:name w:val="Body Text Char"/>
    <w:basedOn w:val="DefaultParagraphFont"/>
    <w:link w:val="BodyText"/>
    <w:rsid w:val="00155A62"/>
    <w:rPr>
      <w:rFonts w:ascii="Arial" w:hAnsi="Arial"/>
      <w:sz w:val="24"/>
    </w:rPr>
  </w:style>
  <w:style w:type="character" w:styleId="FollowedHyperlink">
    <w:name w:val="FollowedHyperlink"/>
    <w:basedOn w:val="DefaultParagraphFont"/>
    <w:semiHidden/>
    <w:unhideWhenUsed/>
    <w:rsid w:val="00554631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6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686E"/>
    <w:rPr>
      <w:rFonts w:ascii="Arial" w:hAnsi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A52AF"/>
    <w:rPr>
      <w:color w:val="808080"/>
      <w:shd w:val="clear" w:color="auto" w:fill="E6E6E6"/>
    </w:rPr>
  </w:style>
  <w:style w:type="paragraph" w:customStyle="1" w:styleId="Summary">
    <w:name w:val="Summary"/>
    <w:next w:val="BodyText"/>
    <w:rsid w:val="0001363E"/>
    <w:pPr>
      <w:keepNext/>
      <w:pageBreakBefore/>
    </w:pPr>
    <w:rPr>
      <w:rFonts w:ascii="Arial" w:hAnsi="Arial"/>
      <w:b/>
      <w:sz w:val="48"/>
    </w:rPr>
  </w:style>
  <w:style w:type="paragraph" w:customStyle="1" w:styleId="ScrShotWide">
    <w:name w:val="ScrShotWide"/>
    <w:basedOn w:val="ScreenShot"/>
    <w:next w:val="BodyText"/>
    <w:rsid w:val="00EE7414"/>
    <w:pPr>
      <w:tabs>
        <w:tab w:val="clear" w:pos="720"/>
      </w:tabs>
      <w:ind w:left="720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70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7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94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46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Stuff\Docs\wordtmpl\PDSACoursewa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DFD5-B16E-4157-8C12-1455E9AB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PDSACourseware.dot</Template>
  <TotalTime>12881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Variables in JavaScript Labs</vt:lpstr>
    </vt:vector>
  </TitlesOfParts>
  <Company>Paul D. Sheriff</Company>
  <LinksUpToDate>false</LinksUpToDate>
  <CharactersWithSpaces>3459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Variables in JavaScript Labs</dc:title>
  <dc:subject>From Zero to JavaScript</dc:subject>
  <dc:creator>Paul D. Sheriff</dc:creator>
  <cp:lastModifiedBy>Paul Sheriff</cp:lastModifiedBy>
  <cp:revision>2252</cp:revision>
  <cp:lastPrinted>2018-02-08T15:52:00Z</cp:lastPrinted>
  <dcterms:created xsi:type="dcterms:W3CDTF">2014-02-14T14:53:00Z</dcterms:created>
  <dcterms:modified xsi:type="dcterms:W3CDTF">2025-05-12T18:08:00Z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apter">
    <vt:lpwstr>6</vt:lpwstr>
  </property>
  <property fmtid="{D5CDD505-2E9C-101B-9397-08002B2CF9AE}" pid="3" name="LabText">
    <vt:lpwstr>: Lab Exercises</vt:lpwstr>
  </property>
  <property fmtid="{D5CDD505-2E9C-101B-9397-08002B2CF9AE}" pid="4" name="TemplateVersion">
    <vt:r8>2.1</vt:r8>
  </property>
  <property fmtid="{D5CDD505-2E9C-101B-9397-08002B2CF9AE}" pid="5" name="Copyright">
    <vt:lpwstr>Copyright © 2024-25 by Paul D. Sheriff</vt:lpwstr>
  </property>
  <property fmtid="{D5CDD505-2E9C-101B-9397-08002B2CF9AE}" pid="6" name="Lab">
    <vt:bool>false</vt:bool>
  </property>
</Properties>
</file>